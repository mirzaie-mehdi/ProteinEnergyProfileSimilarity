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760B" w14:textId="77777777" w:rsidR="00B63F0D" w:rsidRPr="00114DAC" w:rsidRDefault="00B63F0D" w:rsidP="00B63F0D">
      <w:pPr>
        <w:spacing w:line="360" w:lineRule="auto"/>
        <w:jc w:val="center"/>
        <w:rPr>
          <w:rFonts w:asciiTheme="minorBidi" w:hAnsiTheme="minorBidi" w:cstheme="minorBidi"/>
          <w:bCs/>
          <w:sz w:val="28"/>
          <w:szCs w:val="28"/>
        </w:rPr>
      </w:pPr>
      <w:r w:rsidRPr="00114DAC">
        <w:rPr>
          <w:rFonts w:asciiTheme="minorBidi" w:hAnsiTheme="minorBidi" w:cstheme="minorBidi"/>
          <w:bCs/>
          <w:sz w:val="28"/>
          <w:szCs w:val="28"/>
        </w:rPr>
        <w:t xml:space="preserve">Energetic Profile-Based Protein Comparison: A New and Fast Approach for Structural and Evolutionary analysis </w:t>
      </w:r>
    </w:p>
    <w:p w14:paraId="5F914029" w14:textId="77777777" w:rsidR="00B63F0D" w:rsidRPr="00114DAC" w:rsidRDefault="00B63F0D" w:rsidP="00B63F0D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114DAC">
        <w:rPr>
          <w:rFonts w:asciiTheme="minorBidi" w:hAnsiTheme="minorBidi" w:cstheme="minorBidi"/>
          <w:color w:val="000000"/>
          <w:sz w:val="20"/>
          <w:szCs w:val="20"/>
        </w:rPr>
        <w:t>Peyman Choopanian</w:t>
      </w: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1, 2</w:t>
      </w:r>
      <w:r w:rsidRPr="00114DAC">
        <w:rPr>
          <w:rFonts w:asciiTheme="minorBidi" w:hAnsiTheme="minorBidi" w:cstheme="minorBidi"/>
          <w:color w:val="000000"/>
          <w:sz w:val="20"/>
          <w:szCs w:val="20"/>
        </w:rPr>
        <w:t>, Jaan-</w:t>
      </w:r>
      <w:proofErr w:type="spellStart"/>
      <w:r w:rsidRPr="00114DAC">
        <w:rPr>
          <w:rFonts w:asciiTheme="minorBidi" w:hAnsiTheme="minorBidi" w:cstheme="minorBidi"/>
          <w:color w:val="000000"/>
          <w:sz w:val="20"/>
          <w:szCs w:val="20"/>
        </w:rPr>
        <w:t>Olle</w:t>
      </w:r>
      <w:proofErr w:type="spellEnd"/>
      <w:r w:rsidRPr="00114DAC">
        <w:rPr>
          <w:rFonts w:asciiTheme="minorBidi" w:hAnsiTheme="minorBidi" w:cstheme="minorBidi"/>
          <w:color w:val="000000"/>
          <w:sz w:val="20"/>
          <w:szCs w:val="20"/>
        </w:rPr>
        <w:t xml:space="preserve"> Andressoo</w:t>
      </w: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1, 2, 3*</w:t>
      </w:r>
      <w:r w:rsidRPr="00114DAC">
        <w:rPr>
          <w:rFonts w:asciiTheme="minorBidi" w:hAnsiTheme="minorBidi" w:cstheme="minorBidi"/>
          <w:color w:val="000000"/>
          <w:sz w:val="20"/>
          <w:szCs w:val="20"/>
        </w:rPr>
        <w:t>, and Mehdi Mirzaie</w:t>
      </w: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1, 2*</w:t>
      </w:r>
    </w:p>
    <w:p w14:paraId="62575FA0" w14:textId="77777777" w:rsidR="00B63F0D" w:rsidRPr="00114DAC" w:rsidRDefault="00B63F0D" w:rsidP="00B63F0D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1</w:t>
      </w:r>
      <w:r w:rsidRPr="00114DAC">
        <w:rPr>
          <w:rFonts w:asciiTheme="minorBidi" w:hAnsiTheme="minorBidi" w:cstheme="minorBidi"/>
          <w:color w:val="000000"/>
          <w:sz w:val="20"/>
          <w:szCs w:val="20"/>
        </w:rPr>
        <w:t>Translational Neuroscience, Department of Pharmacology, Faculty of Medicine and Helsinki Institute of Life   Science, 00014 University of Helsinki, Finland</w:t>
      </w:r>
    </w:p>
    <w:p w14:paraId="4CFC6B32" w14:textId="77777777" w:rsidR="00B63F0D" w:rsidRPr="00114DAC" w:rsidRDefault="00B63F0D" w:rsidP="00B63F0D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2</w:t>
      </w:r>
      <w:r w:rsidRPr="00114DAC">
        <w:rPr>
          <w:rFonts w:asciiTheme="minorBidi" w:hAnsiTheme="minorBidi" w:cstheme="minorBidi"/>
          <w:color w:val="000000"/>
          <w:sz w:val="20"/>
          <w:szCs w:val="20"/>
        </w:rPr>
        <w:t>Department of Pharmacology, Faculty of Medicine, 00014 University of Helsinki, Finland</w:t>
      </w:r>
    </w:p>
    <w:p w14:paraId="0AA9307D" w14:textId="77777777" w:rsidR="00B63F0D" w:rsidRPr="00114DAC" w:rsidRDefault="00B63F0D" w:rsidP="00B63F0D">
      <w:p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114DAC">
        <w:rPr>
          <w:rFonts w:asciiTheme="minorBidi" w:hAnsiTheme="minorBidi" w:cstheme="minorBidi"/>
          <w:color w:val="000000"/>
          <w:sz w:val="20"/>
          <w:szCs w:val="20"/>
          <w:vertAlign w:val="superscript"/>
        </w:rPr>
        <w:t>3</w:t>
      </w:r>
      <w:r w:rsidRPr="00114DAC">
        <w:rPr>
          <w:rFonts w:asciiTheme="minorBidi" w:hAnsiTheme="minorBidi" w:cstheme="minorBidi"/>
          <w:color w:val="000000"/>
          <w:sz w:val="20"/>
          <w:szCs w:val="20"/>
        </w:rPr>
        <w:t xml:space="preserve">Division of </w:t>
      </w:r>
      <w:proofErr w:type="spellStart"/>
      <w:r w:rsidRPr="00114DAC">
        <w:rPr>
          <w:rFonts w:asciiTheme="minorBidi" w:hAnsiTheme="minorBidi" w:cstheme="minorBidi"/>
          <w:color w:val="000000"/>
          <w:sz w:val="20"/>
          <w:szCs w:val="20"/>
        </w:rPr>
        <w:t>Neurogeriatrics</w:t>
      </w:r>
      <w:proofErr w:type="spellEnd"/>
      <w:r w:rsidRPr="00114DAC">
        <w:rPr>
          <w:rFonts w:asciiTheme="minorBidi" w:hAnsiTheme="minorBidi" w:cstheme="minorBidi"/>
          <w:color w:val="000000"/>
          <w:sz w:val="20"/>
          <w:szCs w:val="20"/>
        </w:rPr>
        <w:t xml:space="preserve">, Department of Neurobiology, Care Sciences and Society (NVS), 17177 Karolinska </w:t>
      </w:r>
      <w:proofErr w:type="spellStart"/>
      <w:r w:rsidRPr="00114DAC">
        <w:rPr>
          <w:rFonts w:asciiTheme="minorBidi" w:hAnsiTheme="minorBidi" w:cstheme="minorBidi"/>
          <w:color w:val="000000"/>
          <w:sz w:val="20"/>
          <w:szCs w:val="20"/>
        </w:rPr>
        <w:t>Institutet</w:t>
      </w:r>
      <w:proofErr w:type="spellEnd"/>
      <w:r w:rsidRPr="00114DAC">
        <w:rPr>
          <w:rFonts w:asciiTheme="minorBidi" w:hAnsiTheme="minorBidi" w:cstheme="minorBidi"/>
          <w:color w:val="000000"/>
          <w:sz w:val="20"/>
          <w:szCs w:val="20"/>
        </w:rPr>
        <w:t>, Sweden</w:t>
      </w:r>
    </w:p>
    <w:p w14:paraId="3D802DB8" w14:textId="77777777" w:rsidR="00F94B53" w:rsidRDefault="00F94B53" w:rsidP="00B63F0D"/>
    <w:p w14:paraId="49BA0AFD" w14:textId="77777777" w:rsidR="00F40810" w:rsidRDefault="00F40810" w:rsidP="00B63F0D"/>
    <w:p w14:paraId="388D2216" w14:textId="77777777" w:rsidR="00F40810" w:rsidRDefault="00F40810" w:rsidP="00B63F0D"/>
    <w:p w14:paraId="4ADC9DC0" w14:textId="77777777" w:rsidR="00F40810" w:rsidRDefault="00F40810" w:rsidP="00B63F0D"/>
    <w:p w14:paraId="708F3F70" w14:textId="77777777" w:rsidR="00F40810" w:rsidRDefault="00F40810" w:rsidP="00B63F0D"/>
    <w:p w14:paraId="041396EC" w14:textId="77777777" w:rsidR="00F40810" w:rsidRDefault="00F40810" w:rsidP="00B63F0D"/>
    <w:p w14:paraId="32ED683F" w14:textId="77777777" w:rsidR="00F40810" w:rsidRDefault="00F40810" w:rsidP="00B63F0D"/>
    <w:p w14:paraId="17A0A6F5" w14:textId="77777777" w:rsidR="00F40810" w:rsidRDefault="00F40810" w:rsidP="00B63F0D"/>
    <w:p w14:paraId="553404B2" w14:textId="77777777" w:rsidR="00F40810" w:rsidRDefault="00F40810" w:rsidP="00B63F0D"/>
    <w:p w14:paraId="22F68CD3" w14:textId="77777777" w:rsidR="00F40810" w:rsidRDefault="00F40810" w:rsidP="00B63F0D"/>
    <w:p w14:paraId="7F2FCCA7" w14:textId="77777777" w:rsidR="00F40810" w:rsidRDefault="00F40810" w:rsidP="00B63F0D"/>
    <w:p w14:paraId="74C0F0E1" w14:textId="77777777" w:rsidR="00F40810" w:rsidRDefault="00F40810" w:rsidP="00B63F0D"/>
    <w:p w14:paraId="163F42E4" w14:textId="77777777" w:rsidR="00F40810" w:rsidRDefault="00F40810" w:rsidP="00B63F0D"/>
    <w:p w14:paraId="5A890DB8" w14:textId="77777777" w:rsidR="00F40810" w:rsidRDefault="00F40810" w:rsidP="00B63F0D"/>
    <w:p w14:paraId="74932862" w14:textId="77777777" w:rsidR="00F40810" w:rsidRDefault="00F40810" w:rsidP="00B63F0D"/>
    <w:p w14:paraId="13C55155" w14:textId="77777777" w:rsidR="00F40810" w:rsidRDefault="00F40810" w:rsidP="00B63F0D"/>
    <w:p w14:paraId="5AAC297F" w14:textId="77777777" w:rsidR="00F40810" w:rsidRDefault="00F40810" w:rsidP="00B63F0D"/>
    <w:p w14:paraId="180223EE" w14:textId="77777777" w:rsidR="00F40810" w:rsidRDefault="00F40810" w:rsidP="00B63F0D"/>
    <w:p w14:paraId="3400EDC4" w14:textId="77777777" w:rsidR="00F40810" w:rsidRDefault="00F40810" w:rsidP="00B63F0D"/>
    <w:p w14:paraId="130FF2DF" w14:textId="77777777" w:rsidR="00F40810" w:rsidRDefault="00F40810" w:rsidP="00B63F0D"/>
    <w:tbl>
      <w:tblPr>
        <w:tblpPr w:leftFromText="180" w:rightFromText="180" w:horzAnchor="margin" w:tblpY="1322"/>
        <w:tblW w:w="8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7"/>
        <w:gridCol w:w="1080"/>
        <w:gridCol w:w="769"/>
        <w:gridCol w:w="685"/>
        <w:gridCol w:w="649"/>
        <w:gridCol w:w="630"/>
        <w:gridCol w:w="571"/>
        <w:gridCol w:w="513"/>
        <w:gridCol w:w="470"/>
        <w:gridCol w:w="547"/>
      </w:tblGrid>
      <w:tr w:rsidR="00CE3C9B" w:rsidRPr="00CE3C9B" w14:paraId="10B4827C" w14:textId="77777777" w:rsidTr="00E53C8F">
        <w:trPr>
          <w:trHeight w:val="54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52FC475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Based</w:t>
            </w:r>
          </w:p>
        </w:tc>
        <w:tc>
          <w:tcPr>
            <w:tcW w:w="11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490B7D6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Method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EE965D4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Time</w:t>
            </w:r>
          </w:p>
        </w:tc>
        <w:tc>
          <w:tcPr>
            <w:tcW w:w="27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AF47518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ARI</w:t>
            </w:r>
          </w:p>
        </w:tc>
        <w:tc>
          <w:tcPr>
            <w:tcW w:w="21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F3CF5F4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Class Error</w:t>
            </w:r>
          </w:p>
        </w:tc>
      </w:tr>
      <w:tr w:rsidR="00CE3C9B" w:rsidRPr="00CE3C9B" w14:paraId="31B1E25B" w14:textId="77777777" w:rsidTr="00E53C8F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97A6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CBBE1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09B40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2A0D17A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E90E619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7D83070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BC723E9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1B978B6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358BA81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DF7BF47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471ED85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</w:tr>
      <w:tr w:rsidR="00CE3C9B" w:rsidRPr="00CE3C9B" w14:paraId="7FAE4C98" w14:textId="77777777" w:rsidTr="00E53C8F">
        <w:trPr>
          <w:trHeight w:val="42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0458B23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20"/>
                <w:szCs w:val="20"/>
              </w:rPr>
              <w:t>Sequence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6F77B88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CPE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F4AE4A0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0.9 sec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731AE43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0.50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7F6F59D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839677F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0.94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D443658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0.92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CE5CB8C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6BEA42F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AAD6F53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0.1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A948B3D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0.11</w:t>
            </w:r>
          </w:p>
        </w:tc>
      </w:tr>
      <w:tr w:rsidR="00CE3C9B" w:rsidRPr="00CE3C9B" w14:paraId="55D97DF8" w14:textId="77777777" w:rsidTr="00E53C8F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D4E37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56E7C81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TM </w:t>
            </w:r>
            <w:proofErr w:type="spellStart"/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Vec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AAB499D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89 sec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833E353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0.16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9A4D871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0.48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4105977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0.87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2451228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0.86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ED65FE5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0.34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129CC74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B954626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0.12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8B0E8A3" w14:textId="77777777" w:rsidR="00F40810" w:rsidRPr="00F40810" w:rsidRDefault="00F40810" w:rsidP="00E53C8F">
            <w:pPr>
              <w:jc w:val="center"/>
              <w:rPr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0.14</w:t>
            </w:r>
          </w:p>
        </w:tc>
      </w:tr>
      <w:tr w:rsidR="00CE3C9B" w:rsidRPr="00CE3C9B" w14:paraId="5B71DAFE" w14:textId="77777777" w:rsidTr="00E53C8F">
        <w:trPr>
          <w:trHeight w:val="422"/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6FEE5CC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20"/>
                <w:szCs w:val="20"/>
              </w:rPr>
              <w:t>Structure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BC288A5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100EB00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3 min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B44164B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E183D66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E53C8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0.95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2F83929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0.93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7B5C232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0.66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2E7CC02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18A4C62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E53C8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1A11568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0.11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BBF0D66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0.26</w:t>
            </w:r>
          </w:p>
        </w:tc>
      </w:tr>
      <w:tr w:rsidR="00CE3C9B" w:rsidRPr="00CE3C9B" w14:paraId="0B1FC437" w14:textId="77777777" w:rsidTr="00E53C8F">
        <w:trPr>
          <w:trHeight w:val="402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B336A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F204DFD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RMSD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55CACA3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70 min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F57DF3A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0.50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91B9121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0.50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19B8FC2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0.36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7E6C71E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0.73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B7181E0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C9015CA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EA0AEB0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55A7AA4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0.17</w:t>
            </w:r>
          </w:p>
        </w:tc>
      </w:tr>
      <w:tr w:rsidR="00CE3C9B" w:rsidRPr="00CE3C9B" w14:paraId="0A6C0F22" w14:textId="77777777" w:rsidTr="00E53C8F">
        <w:trPr>
          <w:trHeight w:val="402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73544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B834FE2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TM score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79C9DAA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9.7 h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E5979AB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0.50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99D7926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0.56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93D9374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0.40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A4E8B28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0.40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23D31FB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0.22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0B349B8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0.17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91FE206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0.24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72ED346" w14:textId="77777777" w:rsidR="00F40810" w:rsidRPr="00F40810" w:rsidRDefault="00F40810" w:rsidP="00E53C8F">
            <w:pPr>
              <w:jc w:val="center"/>
              <w:rPr>
                <w:b/>
                <w:bCs/>
                <w:color w:val="000000" w:themeColor="text1"/>
              </w:rPr>
            </w:pPr>
            <w:r w:rsidRPr="00F40810">
              <w:rPr>
                <w:rFonts w:ascii="Arial" w:hAnsi="Arial" w:cs="Arial"/>
                <w:color w:val="000000" w:themeColor="text1"/>
                <w:sz w:val="14"/>
                <w:szCs w:val="14"/>
              </w:rPr>
              <w:t>0.24</w:t>
            </w:r>
          </w:p>
        </w:tc>
      </w:tr>
    </w:tbl>
    <w:p w14:paraId="6E8D31A3" w14:textId="77777777" w:rsidR="00F40810" w:rsidRPr="00F40810" w:rsidRDefault="00F40810" w:rsidP="00F40810"/>
    <w:p w14:paraId="2018C2D9" w14:textId="113FD7D7" w:rsidR="00F40810" w:rsidRDefault="00CE3C9B" w:rsidP="00B63F0D">
      <w:pPr>
        <w:rPr>
          <w:rFonts w:asciiTheme="minorBidi" w:hAnsiTheme="minorBidi" w:cstheme="minorBidi"/>
        </w:rPr>
      </w:pPr>
      <w:r w:rsidRPr="00CE3C9B">
        <w:rPr>
          <w:rFonts w:asciiTheme="minorBidi" w:hAnsiTheme="minorBidi" w:cstheme="minorBidi"/>
        </w:rPr>
        <w:t>Table S1. The results of clustering using the A</w:t>
      </w:r>
      <w:r>
        <w:rPr>
          <w:rFonts w:asciiTheme="minorBidi" w:hAnsiTheme="minorBidi" w:cstheme="minorBidi"/>
        </w:rPr>
        <w:t>dj</w:t>
      </w:r>
      <w:r w:rsidRPr="00CE3C9B">
        <w:rPr>
          <w:rFonts w:asciiTheme="minorBidi" w:hAnsiTheme="minorBidi" w:cstheme="minorBidi"/>
        </w:rPr>
        <w:t xml:space="preserve">usted Rand Index (ARI) and class error </w:t>
      </w:r>
    </w:p>
    <w:p w14:paraId="444EF64A" w14:textId="77777777" w:rsidR="003E715D" w:rsidRDefault="003E715D" w:rsidP="00B63F0D">
      <w:pPr>
        <w:rPr>
          <w:rFonts w:asciiTheme="minorBidi" w:hAnsiTheme="minorBidi" w:cstheme="minorBidi"/>
        </w:rPr>
      </w:pPr>
    </w:p>
    <w:p w14:paraId="75BF1BE8" w14:textId="77777777" w:rsidR="003E715D" w:rsidRDefault="003E715D" w:rsidP="00B63F0D">
      <w:pPr>
        <w:rPr>
          <w:rFonts w:asciiTheme="minorBidi" w:hAnsiTheme="minorBidi" w:cstheme="minorBidi"/>
        </w:rPr>
      </w:pPr>
    </w:p>
    <w:p w14:paraId="3E53D2D6" w14:textId="77777777" w:rsidR="003E715D" w:rsidRDefault="003E715D" w:rsidP="00B63F0D">
      <w:pPr>
        <w:rPr>
          <w:rFonts w:asciiTheme="minorBidi" w:hAnsiTheme="minorBidi" w:cstheme="minorBidi"/>
        </w:rPr>
      </w:pPr>
    </w:p>
    <w:p w14:paraId="242512D4" w14:textId="77777777" w:rsidR="003E715D" w:rsidRDefault="003E715D" w:rsidP="00B63F0D">
      <w:pPr>
        <w:rPr>
          <w:rFonts w:asciiTheme="minorBidi" w:hAnsiTheme="minorBidi" w:cstheme="minorBidi"/>
        </w:rPr>
      </w:pPr>
    </w:p>
    <w:p w14:paraId="471C8CA7" w14:textId="77777777" w:rsidR="003E715D" w:rsidRDefault="003E715D" w:rsidP="00B63F0D">
      <w:pPr>
        <w:rPr>
          <w:rFonts w:asciiTheme="minorBidi" w:hAnsiTheme="minorBidi" w:cstheme="minorBidi"/>
        </w:rPr>
      </w:pPr>
    </w:p>
    <w:p w14:paraId="74E2ADA5" w14:textId="77777777" w:rsidR="003E715D" w:rsidRDefault="003E715D" w:rsidP="00B63F0D">
      <w:pPr>
        <w:rPr>
          <w:rFonts w:asciiTheme="minorBidi" w:hAnsiTheme="minorBidi" w:cstheme="minorBidi"/>
        </w:rPr>
      </w:pPr>
    </w:p>
    <w:p w14:paraId="4207BBC8" w14:textId="77777777" w:rsidR="003E715D" w:rsidRDefault="003E715D" w:rsidP="00B63F0D">
      <w:pPr>
        <w:rPr>
          <w:rFonts w:asciiTheme="minorBidi" w:hAnsiTheme="minorBidi" w:cstheme="minorBidi"/>
        </w:rPr>
      </w:pPr>
    </w:p>
    <w:p w14:paraId="64F2AE37" w14:textId="77777777" w:rsidR="003E715D" w:rsidRDefault="003E715D" w:rsidP="00B63F0D">
      <w:pPr>
        <w:rPr>
          <w:rFonts w:asciiTheme="minorBidi" w:hAnsiTheme="minorBidi" w:cstheme="minorBidi"/>
        </w:rPr>
      </w:pPr>
    </w:p>
    <w:p w14:paraId="54BB8661" w14:textId="77777777" w:rsidR="003E715D" w:rsidRDefault="003E715D" w:rsidP="00B63F0D">
      <w:pPr>
        <w:rPr>
          <w:rFonts w:asciiTheme="minorBidi" w:hAnsiTheme="minorBidi" w:cstheme="minorBidi"/>
        </w:rPr>
      </w:pPr>
    </w:p>
    <w:p w14:paraId="794C0D83" w14:textId="77777777" w:rsidR="003E715D" w:rsidRDefault="003E715D" w:rsidP="00B63F0D">
      <w:pPr>
        <w:rPr>
          <w:rFonts w:asciiTheme="minorBidi" w:hAnsiTheme="minorBidi" w:cstheme="minorBidi"/>
        </w:rPr>
      </w:pPr>
    </w:p>
    <w:p w14:paraId="5F77FABE" w14:textId="77777777" w:rsidR="003E715D" w:rsidRDefault="003E715D" w:rsidP="00B63F0D">
      <w:pPr>
        <w:rPr>
          <w:rFonts w:asciiTheme="minorBidi" w:hAnsiTheme="minorBidi" w:cstheme="minorBidi"/>
        </w:rPr>
      </w:pPr>
    </w:p>
    <w:p w14:paraId="29FF8583" w14:textId="77777777" w:rsidR="003E715D" w:rsidRDefault="003E715D" w:rsidP="00B63F0D">
      <w:pPr>
        <w:rPr>
          <w:rFonts w:asciiTheme="minorBidi" w:hAnsiTheme="minorBidi" w:cstheme="minorBidi"/>
        </w:rPr>
      </w:pPr>
    </w:p>
    <w:p w14:paraId="1DD4D97C" w14:textId="77777777" w:rsidR="003E715D" w:rsidRDefault="003E715D" w:rsidP="00B63F0D">
      <w:pPr>
        <w:rPr>
          <w:rFonts w:asciiTheme="minorBidi" w:hAnsiTheme="minorBidi" w:cstheme="minorBidi"/>
        </w:rPr>
      </w:pPr>
    </w:p>
    <w:p w14:paraId="15BA3EBA" w14:textId="77777777" w:rsidR="003E715D" w:rsidRDefault="003E715D" w:rsidP="00B63F0D">
      <w:pPr>
        <w:rPr>
          <w:rFonts w:asciiTheme="minorBidi" w:hAnsiTheme="minorBidi" w:cstheme="minorBidi"/>
        </w:rPr>
      </w:pPr>
    </w:p>
    <w:p w14:paraId="530E4B75" w14:textId="77777777" w:rsidR="003E715D" w:rsidRDefault="003E715D" w:rsidP="00B63F0D">
      <w:pPr>
        <w:rPr>
          <w:rFonts w:asciiTheme="minorBidi" w:hAnsiTheme="minorBidi" w:cstheme="minorBidi"/>
        </w:rPr>
      </w:pPr>
    </w:p>
    <w:p w14:paraId="30F3F6E2" w14:textId="77777777" w:rsidR="003E715D" w:rsidRDefault="003E715D" w:rsidP="00B63F0D">
      <w:pPr>
        <w:rPr>
          <w:rFonts w:asciiTheme="minorBidi" w:hAnsiTheme="minorBidi" w:cstheme="minorBidi"/>
        </w:rPr>
      </w:pPr>
    </w:p>
    <w:p w14:paraId="7DDCEE7B" w14:textId="77777777" w:rsidR="003E715D" w:rsidRDefault="003E715D" w:rsidP="00B63F0D">
      <w:pPr>
        <w:rPr>
          <w:rFonts w:asciiTheme="minorBidi" w:hAnsiTheme="minorBidi" w:cstheme="minorBidi"/>
        </w:rPr>
      </w:pPr>
    </w:p>
    <w:p w14:paraId="20D2A1F0" w14:textId="77777777" w:rsidR="003E715D" w:rsidRDefault="003E715D" w:rsidP="00B63F0D">
      <w:pPr>
        <w:rPr>
          <w:rFonts w:asciiTheme="minorBidi" w:hAnsiTheme="minorBidi" w:cstheme="minorBidi"/>
        </w:rPr>
      </w:pPr>
    </w:p>
    <w:p w14:paraId="1BFF82E7" w14:textId="77777777" w:rsidR="003E715D" w:rsidRDefault="003E715D" w:rsidP="00B63F0D">
      <w:pPr>
        <w:rPr>
          <w:rFonts w:asciiTheme="minorBidi" w:hAnsiTheme="minorBidi" w:cstheme="minorBidi"/>
        </w:rPr>
      </w:pPr>
    </w:p>
    <w:p w14:paraId="2253208A" w14:textId="77777777" w:rsidR="003E715D" w:rsidRDefault="003E715D" w:rsidP="00B63F0D">
      <w:pPr>
        <w:rPr>
          <w:rFonts w:asciiTheme="minorBidi" w:hAnsiTheme="minorBidi" w:cstheme="minorBidi"/>
        </w:rPr>
      </w:pPr>
    </w:p>
    <w:p w14:paraId="20FDFC43" w14:textId="77777777" w:rsidR="003E715D" w:rsidRDefault="003E715D" w:rsidP="00B63F0D">
      <w:pPr>
        <w:rPr>
          <w:rFonts w:asciiTheme="minorBidi" w:hAnsiTheme="minorBidi" w:cstheme="minorBidi"/>
        </w:rPr>
      </w:pPr>
    </w:p>
    <w:p w14:paraId="4426E3BD" w14:textId="77777777" w:rsidR="003E715D" w:rsidRDefault="003E715D" w:rsidP="00B63F0D">
      <w:pPr>
        <w:rPr>
          <w:rFonts w:asciiTheme="minorBidi" w:hAnsiTheme="minorBidi" w:cstheme="minorBidi"/>
        </w:rPr>
      </w:pPr>
    </w:p>
    <w:p w14:paraId="2CE13E79" w14:textId="77777777" w:rsidR="003E715D" w:rsidRDefault="003E715D" w:rsidP="00B63F0D">
      <w:pPr>
        <w:rPr>
          <w:rFonts w:asciiTheme="minorBidi" w:hAnsiTheme="minorBidi" w:cstheme="minorBidi"/>
        </w:rPr>
      </w:pPr>
    </w:p>
    <w:p w14:paraId="554343D4" w14:textId="77777777" w:rsidR="003E715D" w:rsidRDefault="003E715D" w:rsidP="00B63F0D">
      <w:pPr>
        <w:rPr>
          <w:rFonts w:asciiTheme="minorBidi" w:hAnsiTheme="minorBidi" w:cstheme="minorBidi"/>
        </w:rPr>
      </w:pPr>
    </w:p>
    <w:p w14:paraId="31B03DA3" w14:textId="77777777" w:rsidR="003E715D" w:rsidRDefault="003E715D" w:rsidP="00B63F0D">
      <w:pPr>
        <w:rPr>
          <w:rFonts w:asciiTheme="minorBidi" w:hAnsiTheme="minorBidi" w:cstheme="minorBidi"/>
        </w:rPr>
      </w:pPr>
    </w:p>
    <w:p w14:paraId="20BB1B39" w14:textId="77777777" w:rsidR="003E715D" w:rsidRDefault="003E715D" w:rsidP="00B63F0D">
      <w:pPr>
        <w:rPr>
          <w:rFonts w:asciiTheme="minorBidi" w:hAnsiTheme="minorBidi" w:cstheme="minorBidi"/>
        </w:rPr>
      </w:pPr>
    </w:p>
    <w:p w14:paraId="138EB8FB" w14:textId="77777777" w:rsidR="003E715D" w:rsidRDefault="003E715D" w:rsidP="00B63F0D">
      <w:pPr>
        <w:rPr>
          <w:rFonts w:asciiTheme="minorBidi" w:hAnsiTheme="minorBidi" w:cstheme="minorBidi"/>
        </w:rPr>
      </w:pPr>
    </w:p>
    <w:p w14:paraId="6D13F8EC" w14:textId="77777777" w:rsidR="003E715D" w:rsidRDefault="003E715D" w:rsidP="00B63F0D">
      <w:pPr>
        <w:rPr>
          <w:rFonts w:asciiTheme="minorBidi" w:hAnsiTheme="minorBidi" w:cstheme="minorBidi"/>
        </w:rPr>
      </w:pPr>
    </w:p>
    <w:p w14:paraId="10627776" w14:textId="75AD2A34" w:rsidR="003E715D" w:rsidRDefault="003E715D" w:rsidP="00B63F0D">
      <w:pPr>
        <w:rPr>
          <w:rFonts w:asciiTheme="minorBidi" w:hAnsiTheme="minorBidi" w:cstheme="minorBidi"/>
        </w:rPr>
      </w:pPr>
      <w:r w:rsidRPr="008F6EDD">
        <w:rPr>
          <w:rFonts w:asciiTheme="minorBidi" w:hAnsiTheme="minorBidi" w:cstheme="minorBidi"/>
          <w:b/>
          <w:bCs/>
        </w:rPr>
        <w:t>Figure S1.</w:t>
      </w:r>
      <w:r w:rsidR="008F6ED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The clustering of Spike proteins using TM-Score. </w:t>
      </w:r>
    </w:p>
    <w:p w14:paraId="4782E8F1" w14:textId="77777777" w:rsidR="003E715D" w:rsidRDefault="003E715D" w:rsidP="00B63F0D">
      <w:pPr>
        <w:rPr>
          <w:rFonts w:asciiTheme="minorBidi" w:hAnsiTheme="minorBidi" w:cstheme="minorBidi"/>
        </w:rPr>
      </w:pPr>
    </w:p>
    <w:p w14:paraId="21D0E5D3" w14:textId="40957CDD" w:rsidR="003E715D" w:rsidRDefault="003E715D" w:rsidP="003E715D">
      <w:pPr>
        <w:rPr>
          <w:rFonts w:asciiTheme="minorBidi" w:hAnsiTheme="minorBidi" w:cstheme="minorBidi"/>
        </w:rPr>
      </w:pPr>
      <w:r w:rsidRPr="003E715D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41E40FF7" wp14:editId="6BF3D339">
            <wp:extent cx="5943600" cy="3261995"/>
            <wp:effectExtent l="0" t="0" r="0" b="1905"/>
            <wp:docPr id="84" name="Picture 83" descr="A diagram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3" descr="A diagram of a graph&#10;&#10;Description automatically generated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F2B62F1" w14:textId="77777777" w:rsidR="00200E0E" w:rsidRDefault="00200E0E" w:rsidP="003E715D">
      <w:pPr>
        <w:rPr>
          <w:rFonts w:asciiTheme="minorBidi" w:hAnsiTheme="minorBidi" w:cstheme="minorBidi"/>
        </w:rPr>
      </w:pPr>
    </w:p>
    <w:p w14:paraId="7BAC6105" w14:textId="77777777" w:rsidR="00200E0E" w:rsidRDefault="00200E0E" w:rsidP="003E715D">
      <w:pPr>
        <w:rPr>
          <w:rFonts w:asciiTheme="minorBidi" w:hAnsiTheme="minorBidi" w:cstheme="minorBidi"/>
        </w:rPr>
      </w:pPr>
    </w:p>
    <w:p w14:paraId="34091704" w14:textId="77777777" w:rsidR="00200E0E" w:rsidRDefault="00200E0E" w:rsidP="003E715D">
      <w:pPr>
        <w:rPr>
          <w:rFonts w:asciiTheme="minorBidi" w:hAnsiTheme="minorBidi" w:cstheme="minorBidi"/>
        </w:rPr>
      </w:pPr>
    </w:p>
    <w:p w14:paraId="276AF0F4" w14:textId="77777777" w:rsidR="00200E0E" w:rsidRDefault="00200E0E" w:rsidP="003E715D">
      <w:pPr>
        <w:rPr>
          <w:rFonts w:asciiTheme="minorBidi" w:hAnsiTheme="minorBidi" w:cstheme="minorBidi"/>
        </w:rPr>
      </w:pPr>
    </w:p>
    <w:p w14:paraId="4654651C" w14:textId="77777777" w:rsidR="00200E0E" w:rsidRDefault="00200E0E" w:rsidP="003E715D">
      <w:pPr>
        <w:rPr>
          <w:rFonts w:asciiTheme="minorBidi" w:hAnsiTheme="minorBidi" w:cstheme="minorBidi"/>
        </w:rPr>
      </w:pPr>
    </w:p>
    <w:p w14:paraId="5759EA9A" w14:textId="77777777" w:rsidR="00200E0E" w:rsidRDefault="00200E0E" w:rsidP="003E715D">
      <w:pPr>
        <w:rPr>
          <w:rFonts w:asciiTheme="minorBidi" w:hAnsiTheme="minorBidi" w:cstheme="minorBidi"/>
        </w:rPr>
      </w:pPr>
    </w:p>
    <w:p w14:paraId="596D6771" w14:textId="77777777" w:rsidR="00200E0E" w:rsidRDefault="00200E0E" w:rsidP="003E715D">
      <w:pPr>
        <w:rPr>
          <w:rFonts w:asciiTheme="minorBidi" w:hAnsiTheme="minorBidi" w:cstheme="minorBidi"/>
        </w:rPr>
      </w:pPr>
    </w:p>
    <w:p w14:paraId="3639DCA6" w14:textId="77777777" w:rsidR="00200E0E" w:rsidRDefault="00200E0E" w:rsidP="003E715D">
      <w:pPr>
        <w:rPr>
          <w:rFonts w:asciiTheme="minorBidi" w:hAnsiTheme="minorBidi" w:cstheme="minorBidi"/>
        </w:rPr>
      </w:pPr>
    </w:p>
    <w:p w14:paraId="7C2EF9CC" w14:textId="77777777" w:rsidR="00200E0E" w:rsidRDefault="00200E0E" w:rsidP="003E715D">
      <w:pPr>
        <w:rPr>
          <w:rFonts w:asciiTheme="minorBidi" w:hAnsiTheme="minorBidi" w:cstheme="minorBidi"/>
        </w:rPr>
      </w:pPr>
    </w:p>
    <w:p w14:paraId="65F9491F" w14:textId="77777777" w:rsidR="00200E0E" w:rsidRDefault="00200E0E" w:rsidP="003E715D">
      <w:pPr>
        <w:rPr>
          <w:rFonts w:asciiTheme="minorBidi" w:hAnsiTheme="minorBidi" w:cstheme="minorBidi"/>
        </w:rPr>
      </w:pPr>
    </w:p>
    <w:p w14:paraId="20549809" w14:textId="77777777" w:rsidR="00200E0E" w:rsidRDefault="00200E0E" w:rsidP="003E715D">
      <w:pPr>
        <w:rPr>
          <w:rFonts w:asciiTheme="minorBidi" w:hAnsiTheme="minorBidi" w:cstheme="minorBidi"/>
        </w:rPr>
      </w:pPr>
    </w:p>
    <w:p w14:paraId="46E26033" w14:textId="77777777" w:rsidR="00200E0E" w:rsidRDefault="00200E0E" w:rsidP="003E715D">
      <w:pPr>
        <w:rPr>
          <w:rFonts w:asciiTheme="minorBidi" w:hAnsiTheme="minorBidi" w:cstheme="minorBidi"/>
        </w:rPr>
      </w:pPr>
    </w:p>
    <w:p w14:paraId="6703151E" w14:textId="77777777" w:rsidR="00200E0E" w:rsidRDefault="00200E0E" w:rsidP="003E715D">
      <w:pPr>
        <w:rPr>
          <w:rFonts w:asciiTheme="minorBidi" w:hAnsiTheme="minorBidi" w:cstheme="minorBidi"/>
        </w:rPr>
      </w:pPr>
    </w:p>
    <w:p w14:paraId="592A3A09" w14:textId="77777777" w:rsidR="00200E0E" w:rsidRDefault="00200E0E" w:rsidP="00200E0E">
      <w:pPr>
        <w:ind w:firstLine="720"/>
        <w:rPr>
          <w:rFonts w:asciiTheme="minorBidi" w:hAnsiTheme="minorBidi" w:cstheme="minorBidi"/>
        </w:rPr>
      </w:pPr>
    </w:p>
    <w:p w14:paraId="7FB9955C" w14:textId="77777777" w:rsidR="00200E0E" w:rsidRDefault="00200E0E" w:rsidP="003E715D">
      <w:pPr>
        <w:rPr>
          <w:rFonts w:asciiTheme="minorBidi" w:hAnsiTheme="minorBidi" w:cstheme="minorBidi"/>
        </w:rPr>
      </w:pPr>
    </w:p>
    <w:p w14:paraId="66036082" w14:textId="77777777" w:rsidR="00A73D0E" w:rsidRDefault="00A73D0E" w:rsidP="003E715D">
      <w:pPr>
        <w:rPr>
          <w:rFonts w:asciiTheme="minorBidi" w:hAnsiTheme="minorBidi" w:cstheme="minorBidi"/>
        </w:rPr>
      </w:pPr>
    </w:p>
    <w:p w14:paraId="1C74F791" w14:textId="7E9475CE" w:rsidR="00A73D0E" w:rsidRDefault="00A73D0E" w:rsidP="003E715D">
      <w:pPr>
        <w:rPr>
          <w:rFonts w:asciiTheme="minorBidi" w:hAnsiTheme="minorBidi" w:cstheme="minorBidi"/>
        </w:rPr>
      </w:pPr>
      <w:r w:rsidRPr="00CE3C9B">
        <w:rPr>
          <w:rFonts w:asciiTheme="minorBidi" w:hAnsiTheme="minorBidi" w:cstheme="minorBidi"/>
        </w:rPr>
        <w:t>Table S</w:t>
      </w:r>
      <w:r>
        <w:rPr>
          <w:rFonts w:asciiTheme="minorBidi" w:hAnsiTheme="minorBidi" w:cstheme="minorBidi"/>
        </w:rPr>
        <w:t>2</w:t>
      </w:r>
      <w:r w:rsidRPr="00CE3C9B">
        <w:rPr>
          <w:rFonts w:asciiTheme="minorBidi" w:hAnsiTheme="minorBidi" w:cstheme="minorBidi"/>
        </w:rPr>
        <w:t>. The</w:t>
      </w:r>
      <w:r>
        <w:rPr>
          <w:rFonts w:asciiTheme="minorBidi" w:hAnsiTheme="minorBidi" w:cstheme="minorBidi"/>
        </w:rPr>
        <w:t xml:space="preserve"> PDB IDs of </w:t>
      </w:r>
      <w:r w:rsidR="00E463EF">
        <w:rPr>
          <w:rFonts w:asciiTheme="minorBidi" w:hAnsiTheme="minorBidi" w:cstheme="minorBidi"/>
        </w:rPr>
        <w:t>spike proteins.</w:t>
      </w:r>
    </w:p>
    <w:tbl>
      <w:tblPr>
        <w:tblStyle w:val="TableGrid"/>
        <w:tblW w:w="96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900"/>
        <w:gridCol w:w="720"/>
        <w:gridCol w:w="720"/>
        <w:gridCol w:w="900"/>
        <w:gridCol w:w="720"/>
        <w:gridCol w:w="720"/>
        <w:gridCol w:w="900"/>
        <w:gridCol w:w="810"/>
        <w:gridCol w:w="720"/>
        <w:gridCol w:w="1080"/>
      </w:tblGrid>
      <w:tr w:rsidR="00FE6DDE" w:rsidRPr="00FE6DDE" w14:paraId="5F749078" w14:textId="2BB7C283" w:rsidTr="00C1213E">
        <w:trPr>
          <w:trHeight w:val="320"/>
        </w:trPr>
        <w:tc>
          <w:tcPr>
            <w:tcW w:w="720" w:type="dxa"/>
            <w:noWrap/>
            <w:vAlign w:val="center"/>
            <w:hideMark/>
          </w:tcPr>
          <w:p w14:paraId="450A8245" w14:textId="77777777" w:rsidR="00FE6DDE" w:rsidRPr="00200E0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pdbID</w:t>
            </w:r>
            <w:proofErr w:type="spellEnd"/>
          </w:p>
        </w:tc>
        <w:tc>
          <w:tcPr>
            <w:tcW w:w="720" w:type="dxa"/>
            <w:noWrap/>
            <w:vAlign w:val="center"/>
            <w:hideMark/>
          </w:tcPr>
          <w:p w14:paraId="3F345E78" w14:textId="77777777" w:rsidR="00FE6DDE" w:rsidRPr="00200E0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900" w:type="dxa"/>
            <w:noWrap/>
            <w:vAlign w:val="center"/>
            <w:hideMark/>
          </w:tcPr>
          <w:p w14:paraId="5718ED6C" w14:textId="77777777" w:rsidR="00FE6DDE" w:rsidRPr="00200E0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virus</w:t>
            </w:r>
          </w:p>
        </w:tc>
        <w:tc>
          <w:tcPr>
            <w:tcW w:w="720" w:type="dxa"/>
            <w:vAlign w:val="center"/>
          </w:tcPr>
          <w:p w14:paraId="15108961" w14:textId="79603EE1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pdbID</w:t>
            </w:r>
            <w:proofErr w:type="spellEnd"/>
          </w:p>
        </w:tc>
        <w:tc>
          <w:tcPr>
            <w:tcW w:w="720" w:type="dxa"/>
            <w:vAlign w:val="center"/>
          </w:tcPr>
          <w:p w14:paraId="1B668D1F" w14:textId="7C5928CF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900" w:type="dxa"/>
            <w:vAlign w:val="center"/>
          </w:tcPr>
          <w:p w14:paraId="4C1E7F03" w14:textId="037F7CC5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virus</w:t>
            </w:r>
          </w:p>
        </w:tc>
        <w:tc>
          <w:tcPr>
            <w:tcW w:w="720" w:type="dxa"/>
            <w:vAlign w:val="center"/>
          </w:tcPr>
          <w:p w14:paraId="7B05A8B2" w14:textId="4B427257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pdbID</w:t>
            </w:r>
            <w:proofErr w:type="spellEnd"/>
          </w:p>
        </w:tc>
        <w:tc>
          <w:tcPr>
            <w:tcW w:w="720" w:type="dxa"/>
            <w:vAlign w:val="center"/>
          </w:tcPr>
          <w:p w14:paraId="004478C3" w14:textId="4F295F6D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900" w:type="dxa"/>
            <w:vAlign w:val="center"/>
          </w:tcPr>
          <w:p w14:paraId="095BD067" w14:textId="013EC10D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virus</w:t>
            </w:r>
          </w:p>
        </w:tc>
        <w:tc>
          <w:tcPr>
            <w:tcW w:w="810" w:type="dxa"/>
            <w:vAlign w:val="center"/>
          </w:tcPr>
          <w:p w14:paraId="28A63D22" w14:textId="6A540248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pdbID</w:t>
            </w:r>
            <w:proofErr w:type="spellEnd"/>
          </w:p>
        </w:tc>
        <w:tc>
          <w:tcPr>
            <w:tcW w:w="720" w:type="dxa"/>
            <w:vAlign w:val="center"/>
          </w:tcPr>
          <w:p w14:paraId="0A6F155F" w14:textId="33E86304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080" w:type="dxa"/>
            <w:vAlign w:val="center"/>
          </w:tcPr>
          <w:p w14:paraId="1836D00F" w14:textId="752B68A4" w:rsidR="00FE6DDE" w:rsidRPr="00C1213E" w:rsidRDefault="00FE6DDE" w:rsidP="008777EE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200E0E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virus</w:t>
            </w:r>
          </w:p>
        </w:tc>
      </w:tr>
      <w:tr w:rsidR="00FE6DDE" w:rsidRPr="00FE6DDE" w14:paraId="5EA39DC3" w14:textId="015489AB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15D746DB" w14:textId="2996A8F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6XM5A</w:t>
            </w:r>
          </w:p>
        </w:tc>
        <w:tc>
          <w:tcPr>
            <w:tcW w:w="720" w:type="dxa"/>
            <w:noWrap/>
            <w:vAlign w:val="bottom"/>
          </w:tcPr>
          <w:p w14:paraId="7EC5EB50" w14:textId="13DC56E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1057</w:t>
            </w:r>
          </w:p>
        </w:tc>
        <w:tc>
          <w:tcPr>
            <w:tcW w:w="900" w:type="dxa"/>
            <w:noWrap/>
            <w:vAlign w:val="bottom"/>
          </w:tcPr>
          <w:p w14:paraId="09E15F44" w14:textId="06FED9F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7743420F" w14:textId="03275BB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6CRZA</w:t>
            </w:r>
          </w:p>
        </w:tc>
        <w:tc>
          <w:tcPr>
            <w:tcW w:w="720" w:type="dxa"/>
            <w:vAlign w:val="bottom"/>
          </w:tcPr>
          <w:p w14:paraId="6FA55705" w14:textId="17F6E3F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900" w:type="dxa"/>
            <w:vAlign w:val="bottom"/>
          </w:tcPr>
          <w:p w14:paraId="701059FE" w14:textId="7595063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79CEEC6D" w14:textId="402D5DA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6Q04B</w:t>
            </w:r>
          </w:p>
        </w:tc>
        <w:tc>
          <w:tcPr>
            <w:tcW w:w="720" w:type="dxa"/>
            <w:vAlign w:val="bottom"/>
          </w:tcPr>
          <w:p w14:paraId="7C8DAAE8" w14:textId="276DC66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vAlign w:val="bottom"/>
          </w:tcPr>
          <w:p w14:paraId="720B9904" w14:textId="396119E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3561580" w14:textId="2126802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6ZGFC</w:t>
            </w:r>
          </w:p>
        </w:tc>
        <w:tc>
          <w:tcPr>
            <w:tcW w:w="720" w:type="dxa"/>
            <w:vAlign w:val="bottom"/>
          </w:tcPr>
          <w:p w14:paraId="53D49892" w14:textId="5D0E16A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1060</w:t>
            </w:r>
          </w:p>
        </w:tc>
        <w:tc>
          <w:tcPr>
            <w:tcW w:w="1080" w:type="dxa"/>
            <w:vAlign w:val="bottom"/>
          </w:tcPr>
          <w:p w14:paraId="52518DB3" w14:textId="0086F18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70705FEE" w14:textId="50AD7C5F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45E81AEE" w14:textId="79FC06AE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6ZP2A</w:t>
            </w:r>
          </w:p>
        </w:tc>
        <w:tc>
          <w:tcPr>
            <w:tcW w:w="720" w:type="dxa"/>
            <w:noWrap/>
            <w:vAlign w:val="bottom"/>
          </w:tcPr>
          <w:p w14:paraId="745DF52C" w14:textId="5499456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1097</w:t>
            </w:r>
          </w:p>
        </w:tc>
        <w:tc>
          <w:tcPr>
            <w:tcW w:w="900" w:type="dxa"/>
            <w:noWrap/>
            <w:vAlign w:val="bottom"/>
          </w:tcPr>
          <w:p w14:paraId="53939B95" w14:textId="1707AA5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D6D0396" w14:textId="711CBB1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6CRWA</w:t>
            </w:r>
          </w:p>
        </w:tc>
        <w:tc>
          <w:tcPr>
            <w:tcW w:w="720" w:type="dxa"/>
            <w:vAlign w:val="bottom"/>
          </w:tcPr>
          <w:p w14:paraId="1AF4F373" w14:textId="7641F09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900" w:type="dxa"/>
            <w:vAlign w:val="bottom"/>
          </w:tcPr>
          <w:p w14:paraId="06A80A4C" w14:textId="5AB6BFB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48A973BA" w14:textId="5D2AE35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6ACKB</w:t>
            </w:r>
          </w:p>
        </w:tc>
        <w:tc>
          <w:tcPr>
            <w:tcW w:w="720" w:type="dxa"/>
            <w:vAlign w:val="bottom"/>
          </w:tcPr>
          <w:p w14:paraId="498A9D96" w14:textId="5160848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vAlign w:val="bottom"/>
          </w:tcPr>
          <w:p w14:paraId="365B2F17" w14:textId="7ECA106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B3E4038" w14:textId="53EBEBF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6ZGEC</w:t>
            </w:r>
          </w:p>
        </w:tc>
        <w:tc>
          <w:tcPr>
            <w:tcW w:w="720" w:type="dxa"/>
            <w:vAlign w:val="bottom"/>
          </w:tcPr>
          <w:p w14:paraId="4DADC659" w14:textId="1CC7E6C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1080" w:type="dxa"/>
            <w:vAlign w:val="bottom"/>
          </w:tcPr>
          <w:p w14:paraId="67CCF579" w14:textId="3BED3E4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69A83C3D" w14:textId="6AA59094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21D29EB" w14:textId="1C1E174F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6ZP1A</w:t>
            </w:r>
          </w:p>
        </w:tc>
        <w:tc>
          <w:tcPr>
            <w:tcW w:w="720" w:type="dxa"/>
            <w:noWrap/>
            <w:vAlign w:val="bottom"/>
          </w:tcPr>
          <w:p w14:paraId="53DDEAF8" w14:textId="4970ED6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noWrap/>
            <w:vAlign w:val="bottom"/>
          </w:tcPr>
          <w:p w14:paraId="038C1AB1" w14:textId="0C50F2C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83E0D2A" w14:textId="2FE5D5F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5W9JA</w:t>
            </w:r>
          </w:p>
        </w:tc>
        <w:tc>
          <w:tcPr>
            <w:tcW w:w="720" w:type="dxa"/>
            <w:vAlign w:val="bottom"/>
          </w:tcPr>
          <w:p w14:paraId="345296FC" w14:textId="1F4EB36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900" w:type="dxa"/>
            <w:vAlign w:val="bottom"/>
          </w:tcPr>
          <w:p w14:paraId="42D1D217" w14:textId="29448F1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76C07FCA" w14:textId="28E430F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6ACJB</w:t>
            </w:r>
          </w:p>
        </w:tc>
        <w:tc>
          <w:tcPr>
            <w:tcW w:w="720" w:type="dxa"/>
            <w:vAlign w:val="bottom"/>
          </w:tcPr>
          <w:p w14:paraId="6EDFD81F" w14:textId="553621D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vAlign w:val="bottom"/>
          </w:tcPr>
          <w:p w14:paraId="685F97B1" w14:textId="18BDB10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651F2037" w14:textId="177A14E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6Z97C</w:t>
            </w:r>
          </w:p>
        </w:tc>
        <w:tc>
          <w:tcPr>
            <w:tcW w:w="720" w:type="dxa"/>
            <w:vAlign w:val="bottom"/>
          </w:tcPr>
          <w:p w14:paraId="5A216679" w14:textId="41810B8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991</w:t>
            </w:r>
          </w:p>
        </w:tc>
        <w:tc>
          <w:tcPr>
            <w:tcW w:w="1080" w:type="dxa"/>
            <w:vAlign w:val="bottom"/>
          </w:tcPr>
          <w:p w14:paraId="2B6D64EB" w14:textId="0EA5296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50B786B6" w14:textId="148B6093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761BD96E" w14:textId="187F362E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6ZP0A</w:t>
            </w:r>
          </w:p>
        </w:tc>
        <w:tc>
          <w:tcPr>
            <w:tcW w:w="720" w:type="dxa"/>
            <w:noWrap/>
            <w:vAlign w:val="bottom"/>
          </w:tcPr>
          <w:p w14:paraId="25715908" w14:textId="634E53C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1030</w:t>
            </w:r>
          </w:p>
        </w:tc>
        <w:tc>
          <w:tcPr>
            <w:tcW w:w="900" w:type="dxa"/>
            <w:noWrap/>
            <w:vAlign w:val="bottom"/>
          </w:tcPr>
          <w:p w14:paraId="08715C5B" w14:textId="4EF10E0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61E8ACDE" w14:textId="4632530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5XLRA</w:t>
            </w:r>
          </w:p>
        </w:tc>
        <w:tc>
          <w:tcPr>
            <w:tcW w:w="720" w:type="dxa"/>
            <w:vAlign w:val="bottom"/>
          </w:tcPr>
          <w:p w14:paraId="77A493A9" w14:textId="13A8F09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1022</w:t>
            </w:r>
          </w:p>
        </w:tc>
        <w:tc>
          <w:tcPr>
            <w:tcW w:w="900" w:type="dxa"/>
            <w:vAlign w:val="bottom"/>
          </w:tcPr>
          <w:p w14:paraId="6899C7A0" w14:textId="5321B22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018A3978" w14:textId="403CB3D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6ACGB</w:t>
            </w:r>
          </w:p>
        </w:tc>
        <w:tc>
          <w:tcPr>
            <w:tcW w:w="720" w:type="dxa"/>
            <w:vAlign w:val="bottom"/>
          </w:tcPr>
          <w:p w14:paraId="06949789" w14:textId="73CCA46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vAlign w:val="bottom"/>
          </w:tcPr>
          <w:p w14:paraId="02A0DDCB" w14:textId="0CCB3CE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551310A8" w14:textId="7132B7B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7BYRC</w:t>
            </w:r>
          </w:p>
        </w:tc>
        <w:tc>
          <w:tcPr>
            <w:tcW w:w="720" w:type="dxa"/>
            <w:vAlign w:val="bottom"/>
          </w:tcPr>
          <w:p w14:paraId="174970DC" w14:textId="41C01E5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973</w:t>
            </w:r>
          </w:p>
        </w:tc>
        <w:tc>
          <w:tcPr>
            <w:tcW w:w="1080" w:type="dxa"/>
            <w:vAlign w:val="bottom"/>
          </w:tcPr>
          <w:p w14:paraId="1594DC9F" w14:textId="02589E2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691F57FA" w14:textId="4634F5B8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BB7CDCF" w14:textId="10B3EB60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6ZOZA</w:t>
            </w:r>
          </w:p>
        </w:tc>
        <w:tc>
          <w:tcPr>
            <w:tcW w:w="720" w:type="dxa"/>
            <w:noWrap/>
            <w:vAlign w:val="bottom"/>
          </w:tcPr>
          <w:p w14:paraId="455F41EF" w14:textId="61598AA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900" w:type="dxa"/>
            <w:noWrap/>
            <w:vAlign w:val="bottom"/>
          </w:tcPr>
          <w:p w14:paraId="72714F74" w14:textId="43282AA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0106749" w14:textId="4EBC8D4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5X5FA</w:t>
            </w:r>
          </w:p>
        </w:tc>
        <w:tc>
          <w:tcPr>
            <w:tcW w:w="720" w:type="dxa"/>
            <w:vAlign w:val="bottom"/>
          </w:tcPr>
          <w:p w14:paraId="435A5133" w14:textId="3285F54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1141</w:t>
            </w:r>
          </w:p>
        </w:tc>
        <w:tc>
          <w:tcPr>
            <w:tcW w:w="900" w:type="dxa"/>
            <w:vAlign w:val="bottom"/>
          </w:tcPr>
          <w:p w14:paraId="15554450" w14:textId="5820708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4E0C9E38" w14:textId="6BEC937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6ACDB</w:t>
            </w:r>
          </w:p>
        </w:tc>
        <w:tc>
          <w:tcPr>
            <w:tcW w:w="720" w:type="dxa"/>
            <w:vAlign w:val="bottom"/>
          </w:tcPr>
          <w:p w14:paraId="6DF04AF5" w14:textId="6DE2B18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vAlign w:val="bottom"/>
          </w:tcPr>
          <w:p w14:paraId="15A251F7" w14:textId="2CC215D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6C61F268" w14:textId="1CB776D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6X6PC</w:t>
            </w:r>
          </w:p>
        </w:tc>
        <w:tc>
          <w:tcPr>
            <w:tcW w:w="720" w:type="dxa"/>
            <w:vAlign w:val="bottom"/>
          </w:tcPr>
          <w:p w14:paraId="5317C218" w14:textId="4556CC9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1080" w:type="dxa"/>
            <w:vAlign w:val="bottom"/>
          </w:tcPr>
          <w:p w14:paraId="5F3EC201" w14:textId="2DF33CA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21DCB9DE" w14:textId="7DD4D2EA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727F0702" w14:textId="76F89B7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6ZOYA</w:t>
            </w:r>
          </w:p>
        </w:tc>
        <w:tc>
          <w:tcPr>
            <w:tcW w:w="720" w:type="dxa"/>
            <w:noWrap/>
            <w:vAlign w:val="bottom"/>
          </w:tcPr>
          <w:p w14:paraId="0E3CC2BA" w14:textId="3A71CFF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1021</w:t>
            </w:r>
          </w:p>
        </w:tc>
        <w:tc>
          <w:tcPr>
            <w:tcW w:w="900" w:type="dxa"/>
            <w:noWrap/>
            <w:vAlign w:val="bottom"/>
          </w:tcPr>
          <w:p w14:paraId="4C071BBB" w14:textId="3B433FF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DEE8D5A" w14:textId="6F88BD0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5X58A</w:t>
            </w:r>
          </w:p>
        </w:tc>
        <w:tc>
          <w:tcPr>
            <w:tcW w:w="720" w:type="dxa"/>
            <w:vAlign w:val="bottom"/>
          </w:tcPr>
          <w:p w14:paraId="7839E65F" w14:textId="6BC9CB2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1054</w:t>
            </w:r>
          </w:p>
        </w:tc>
        <w:tc>
          <w:tcPr>
            <w:tcW w:w="900" w:type="dxa"/>
            <w:vAlign w:val="bottom"/>
          </w:tcPr>
          <w:p w14:paraId="0DAD44CE" w14:textId="3782935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11CE74E6" w14:textId="2CCD763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6ACCB</w:t>
            </w:r>
          </w:p>
        </w:tc>
        <w:tc>
          <w:tcPr>
            <w:tcW w:w="720" w:type="dxa"/>
            <w:vAlign w:val="bottom"/>
          </w:tcPr>
          <w:p w14:paraId="4BE234B1" w14:textId="613CAE9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vAlign w:val="bottom"/>
          </w:tcPr>
          <w:p w14:paraId="1DC95FB9" w14:textId="7001A5F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242AB302" w14:textId="6769D7C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6Z43C</w:t>
            </w:r>
          </w:p>
        </w:tc>
        <w:tc>
          <w:tcPr>
            <w:tcW w:w="720" w:type="dxa"/>
            <w:vAlign w:val="bottom"/>
          </w:tcPr>
          <w:p w14:paraId="6AA9106D" w14:textId="6288180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991</w:t>
            </w:r>
          </w:p>
        </w:tc>
        <w:tc>
          <w:tcPr>
            <w:tcW w:w="1080" w:type="dxa"/>
            <w:vAlign w:val="bottom"/>
          </w:tcPr>
          <w:p w14:paraId="39F19BAE" w14:textId="1A0FA95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2D8B5852" w14:textId="34DE1344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BD34494" w14:textId="1DF9EAC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6ZOXA</w:t>
            </w:r>
          </w:p>
        </w:tc>
        <w:tc>
          <w:tcPr>
            <w:tcW w:w="720" w:type="dxa"/>
            <w:noWrap/>
            <w:vAlign w:val="bottom"/>
          </w:tcPr>
          <w:p w14:paraId="62FAADD1" w14:textId="17AFC9E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noWrap/>
            <w:vAlign w:val="bottom"/>
          </w:tcPr>
          <w:p w14:paraId="45EB12C7" w14:textId="4DE169F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C60DD83" w14:textId="275C6A0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5WRGA</w:t>
            </w:r>
          </w:p>
        </w:tc>
        <w:tc>
          <w:tcPr>
            <w:tcW w:w="720" w:type="dxa"/>
            <w:vAlign w:val="bottom"/>
          </w:tcPr>
          <w:p w14:paraId="3E5DD309" w14:textId="1F5C18B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736</w:t>
            </w:r>
          </w:p>
        </w:tc>
        <w:tc>
          <w:tcPr>
            <w:tcW w:w="900" w:type="dxa"/>
            <w:vAlign w:val="bottom"/>
          </w:tcPr>
          <w:p w14:paraId="58DF70D1" w14:textId="2B2DB2C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6D10A5EE" w14:textId="0A483AB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5W9OD</w:t>
            </w:r>
          </w:p>
        </w:tc>
        <w:tc>
          <w:tcPr>
            <w:tcW w:w="720" w:type="dxa"/>
            <w:vAlign w:val="bottom"/>
          </w:tcPr>
          <w:p w14:paraId="335C76B5" w14:textId="100227E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900" w:type="dxa"/>
            <w:vAlign w:val="bottom"/>
          </w:tcPr>
          <w:p w14:paraId="69CC0AD8" w14:textId="3DC06D3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5AE1C95B" w14:textId="65E0BA7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6X2CC</w:t>
            </w:r>
          </w:p>
        </w:tc>
        <w:tc>
          <w:tcPr>
            <w:tcW w:w="720" w:type="dxa"/>
            <w:vAlign w:val="bottom"/>
          </w:tcPr>
          <w:p w14:paraId="49E0361E" w14:textId="795F0A4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971</w:t>
            </w:r>
          </w:p>
        </w:tc>
        <w:tc>
          <w:tcPr>
            <w:tcW w:w="1080" w:type="dxa"/>
            <w:vAlign w:val="bottom"/>
          </w:tcPr>
          <w:p w14:paraId="4442FC38" w14:textId="4E1925F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37263DFA" w14:textId="7E94735E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5C80958" w14:textId="5BAA709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6XEYA</w:t>
            </w:r>
          </w:p>
        </w:tc>
        <w:tc>
          <w:tcPr>
            <w:tcW w:w="720" w:type="dxa"/>
            <w:noWrap/>
            <w:vAlign w:val="bottom"/>
          </w:tcPr>
          <w:p w14:paraId="761B60B6" w14:textId="34AEE8A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1034</w:t>
            </w:r>
          </w:p>
        </w:tc>
        <w:tc>
          <w:tcPr>
            <w:tcW w:w="900" w:type="dxa"/>
            <w:noWrap/>
            <w:vAlign w:val="bottom"/>
          </w:tcPr>
          <w:p w14:paraId="135A2DF7" w14:textId="351F987F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759B683" w14:textId="132F2A0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6ZP7B</w:t>
            </w:r>
          </w:p>
        </w:tc>
        <w:tc>
          <w:tcPr>
            <w:tcW w:w="720" w:type="dxa"/>
            <w:vAlign w:val="bottom"/>
          </w:tcPr>
          <w:p w14:paraId="357687C0" w14:textId="136CCDF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930</w:t>
            </w:r>
          </w:p>
        </w:tc>
        <w:tc>
          <w:tcPr>
            <w:tcW w:w="900" w:type="dxa"/>
            <w:vAlign w:val="bottom"/>
          </w:tcPr>
          <w:p w14:paraId="5A03AE58" w14:textId="5026AB7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B714040" w14:textId="1A2B346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5W9ND</w:t>
            </w:r>
          </w:p>
        </w:tc>
        <w:tc>
          <w:tcPr>
            <w:tcW w:w="720" w:type="dxa"/>
            <w:vAlign w:val="bottom"/>
          </w:tcPr>
          <w:p w14:paraId="04873FBC" w14:textId="0685D6D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900" w:type="dxa"/>
            <w:vAlign w:val="bottom"/>
          </w:tcPr>
          <w:p w14:paraId="6073A06E" w14:textId="5790C3C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67B6B125" w14:textId="35D28A8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6X2AC</w:t>
            </w:r>
          </w:p>
        </w:tc>
        <w:tc>
          <w:tcPr>
            <w:tcW w:w="720" w:type="dxa"/>
            <w:vAlign w:val="bottom"/>
          </w:tcPr>
          <w:p w14:paraId="56464424" w14:textId="6918A13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961</w:t>
            </w:r>
          </w:p>
        </w:tc>
        <w:tc>
          <w:tcPr>
            <w:tcW w:w="1080" w:type="dxa"/>
            <w:vAlign w:val="bottom"/>
          </w:tcPr>
          <w:p w14:paraId="2AF66F7D" w14:textId="70EEF00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707F2650" w14:textId="402688D4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12469C6" w14:textId="182A0D7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lastRenderedPageBreak/>
              <w:t>6ZGIA</w:t>
            </w:r>
          </w:p>
        </w:tc>
        <w:tc>
          <w:tcPr>
            <w:tcW w:w="720" w:type="dxa"/>
            <w:noWrap/>
            <w:vAlign w:val="bottom"/>
          </w:tcPr>
          <w:p w14:paraId="7CFAB57B" w14:textId="2053531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900" w:type="dxa"/>
            <w:noWrap/>
            <w:vAlign w:val="bottom"/>
          </w:tcPr>
          <w:p w14:paraId="391126BF" w14:textId="37A7706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189F330" w14:textId="768CBE2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6ZP5B</w:t>
            </w:r>
          </w:p>
        </w:tc>
        <w:tc>
          <w:tcPr>
            <w:tcW w:w="720" w:type="dxa"/>
            <w:vAlign w:val="bottom"/>
          </w:tcPr>
          <w:p w14:paraId="5772843F" w14:textId="1068F5A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943</w:t>
            </w:r>
          </w:p>
        </w:tc>
        <w:tc>
          <w:tcPr>
            <w:tcW w:w="900" w:type="dxa"/>
            <w:vAlign w:val="bottom"/>
          </w:tcPr>
          <w:p w14:paraId="066DA417" w14:textId="25A3F23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E22FCCC" w14:textId="67B2E3C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5W9MD</w:t>
            </w:r>
          </w:p>
        </w:tc>
        <w:tc>
          <w:tcPr>
            <w:tcW w:w="720" w:type="dxa"/>
            <w:vAlign w:val="bottom"/>
          </w:tcPr>
          <w:p w14:paraId="7526DCB3" w14:textId="54D8741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457</w:t>
            </w:r>
          </w:p>
        </w:tc>
        <w:tc>
          <w:tcPr>
            <w:tcW w:w="900" w:type="dxa"/>
            <w:vAlign w:val="bottom"/>
          </w:tcPr>
          <w:p w14:paraId="4C5091FB" w14:textId="0EEACF2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0CA28626" w14:textId="197B76A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6X29C</w:t>
            </w:r>
          </w:p>
        </w:tc>
        <w:tc>
          <w:tcPr>
            <w:tcW w:w="720" w:type="dxa"/>
            <w:vAlign w:val="bottom"/>
          </w:tcPr>
          <w:p w14:paraId="02385275" w14:textId="3084391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1080" w:type="dxa"/>
            <w:vAlign w:val="bottom"/>
          </w:tcPr>
          <w:p w14:paraId="1E29DE72" w14:textId="5B8EFF5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5B88CFC4" w14:textId="5F9192FC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8EDB430" w14:textId="2D90BB9F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6ZGGA</w:t>
            </w:r>
          </w:p>
        </w:tc>
        <w:tc>
          <w:tcPr>
            <w:tcW w:w="720" w:type="dxa"/>
            <w:noWrap/>
            <w:vAlign w:val="bottom"/>
          </w:tcPr>
          <w:p w14:paraId="32266949" w14:textId="247A9B2E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900" w:type="dxa"/>
            <w:noWrap/>
            <w:vAlign w:val="bottom"/>
          </w:tcPr>
          <w:p w14:paraId="06A1D2D1" w14:textId="0E9FF41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43710CC" w14:textId="1D8EE6F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6ZOWB</w:t>
            </w:r>
          </w:p>
        </w:tc>
        <w:tc>
          <w:tcPr>
            <w:tcW w:w="720" w:type="dxa"/>
            <w:vAlign w:val="bottom"/>
          </w:tcPr>
          <w:p w14:paraId="7535EDBA" w14:textId="0E3F6F2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930</w:t>
            </w:r>
          </w:p>
        </w:tc>
        <w:tc>
          <w:tcPr>
            <w:tcW w:w="900" w:type="dxa"/>
            <w:vAlign w:val="bottom"/>
          </w:tcPr>
          <w:p w14:paraId="326C72A0" w14:textId="32988B8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C013D9A" w14:textId="6118FBF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5W9LB</w:t>
            </w:r>
          </w:p>
        </w:tc>
        <w:tc>
          <w:tcPr>
            <w:tcW w:w="720" w:type="dxa"/>
            <w:vAlign w:val="bottom"/>
          </w:tcPr>
          <w:p w14:paraId="2FC2E3B8" w14:textId="1687A19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726</w:t>
            </w:r>
          </w:p>
        </w:tc>
        <w:tc>
          <w:tcPr>
            <w:tcW w:w="900" w:type="dxa"/>
            <w:vAlign w:val="bottom"/>
          </w:tcPr>
          <w:p w14:paraId="12472A3B" w14:textId="6C4F6D7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0C67B8B0" w14:textId="17E5D01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6WPTC</w:t>
            </w:r>
          </w:p>
        </w:tc>
        <w:tc>
          <w:tcPr>
            <w:tcW w:w="720" w:type="dxa"/>
            <w:vAlign w:val="bottom"/>
          </w:tcPr>
          <w:p w14:paraId="72398549" w14:textId="666C0FD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952</w:t>
            </w:r>
          </w:p>
        </w:tc>
        <w:tc>
          <w:tcPr>
            <w:tcW w:w="1080" w:type="dxa"/>
            <w:vAlign w:val="bottom"/>
          </w:tcPr>
          <w:p w14:paraId="1F107D7B" w14:textId="5AA97C8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11C1D841" w14:textId="7007B0F4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A976B25" w14:textId="296357DE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6ZGFA</w:t>
            </w:r>
          </w:p>
        </w:tc>
        <w:tc>
          <w:tcPr>
            <w:tcW w:w="720" w:type="dxa"/>
            <w:noWrap/>
            <w:vAlign w:val="bottom"/>
          </w:tcPr>
          <w:p w14:paraId="0DF63539" w14:textId="632EA6C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1060</w:t>
            </w:r>
          </w:p>
        </w:tc>
        <w:tc>
          <w:tcPr>
            <w:tcW w:w="900" w:type="dxa"/>
            <w:noWrap/>
            <w:vAlign w:val="bottom"/>
          </w:tcPr>
          <w:p w14:paraId="396489D3" w14:textId="0FC0226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E5853D1" w14:textId="212CA74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6ZHDB</w:t>
            </w:r>
          </w:p>
        </w:tc>
        <w:tc>
          <w:tcPr>
            <w:tcW w:w="720" w:type="dxa"/>
            <w:vAlign w:val="bottom"/>
          </w:tcPr>
          <w:p w14:paraId="31965652" w14:textId="49196F2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992</w:t>
            </w:r>
          </w:p>
        </w:tc>
        <w:tc>
          <w:tcPr>
            <w:tcW w:w="900" w:type="dxa"/>
            <w:vAlign w:val="bottom"/>
          </w:tcPr>
          <w:p w14:paraId="238A6609" w14:textId="6FCB409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4F7FF3F" w14:textId="3E27EE0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5W9KD</w:t>
            </w:r>
          </w:p>
        </w:tc>
        <w:tc>
          <w:tcPr>
            <w:tcW w:w="720" w:type="dxa"/>
            <w:vAlign w:val="bottom"/>
          </w:tcPr>
          <w:p w14:paraId="35E1549C" w14:textId="1CE3ADC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462</w:t>
            </w:r>
          </w:p>
        </w:tc>
        <w:tc>
          <w:tcPr>
            <w:tcW w:w="900" w:type="dxa"/>
            <w:vAlign w:val="bottom"/>
          </w:tcPr>
          <w:p w14:paraId="5EB7146F" w14:textId="658DA0D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5E39E9BD" w14:textId="331A5E4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6WPSE</w:t>
            </w:r>
          </w:p>
        </w:tc>
        <w:tc>
          <w:tcPr>
            <w:tcW w:w="720" w:type="dxa"/>
            <w:vAlign w:val="bottom"/>
          </w:tcPr>
          <w:p w14:paraId="6267C148" w14:textId="15A03FA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955</w:t>
            </w:r>
          </w:p>
        </w:tc>
        <w:tc>
          <w:tcPr>
            <w:tcW w:w="1080" w:type="dxa"/>
            <w:vAlign w:val="bottom"/>
          </w:tcPr>
          <w:p w14:paraId="6758F92F" w14:textId="3FB6024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53A00857" w14:textId="4831CB1D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491EC4F" w14:textId="58F5105A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6ZGEA</w:t>
            </w:r>
          </w:p>
        </w:tc>
        <w:tc>
          <w:tcPr>
            <w:tcW w:w="720" w:type="dxa"/>
            <w:noWrap/>
            <w:vAlign w:val="bottom"/>
          </w:tcPr>
          <w:p w14:paraId="7D238376" w14:textId="4C81305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900" w:type="dxa"/>
            <w:noWrap/>
            <w:vAlign w:val="bottom"/>
          </w:tcPr>
          <w:p w14:paraId="5677543B" w14:textId="1328B68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DD63F46" w14:textId="637A4EA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6XM5B</w:t>
            </w:r>
          </w:p>
        </w:tc>
        <w:tc>
          <w:tcPr>
            <w:tcW w:w="720" w:type="dxa"/>
            <w:vAlign w:val="bottom"/>
          </w:tcPr>
          <w:p w14:paraId="45F4842B" w14:textId="662930E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1056</w:t>
            </w:r>
          </w:p>
        </w:tc>
        <w:tc>
          <w:tcPr>
            <w:tcW w:w="900" w:type="dxa"/>
            <w:vAlign w:val="bottom"/>
          </w:tcPr>
          <w:p w14:paraId="35E3ED76" w14:textId="55467AB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EB69B93" w14:textId="055FA51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5W9JD</w:t>
            </w:r>
          </w:p>
        </w:tc>
        <w:tc>
          <w:tcPr>
            <w:tcW w:w="720" w:type="dxa"/>
            <w:vAlign w:val="bottom"/>
          </w:tcPr>
          <w:p w14:paraId="2E38E93A" w14:textId="414CD5B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900" w:type="dxa"/>
            <w:vAlign w:val="bottom"/>
          </w:tcPr>
          <w:p w14:paraId="4D1AAA3C" w14:textId="3BAFCB6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29F19A7A" w14:textId="4481D16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6VYBC</w:t>
            </w:r>
          </w:p>
        </w:tc>
        <w:tc>
          <w:tcPr>
            <w:tcW w:w="720" w:type="dxa"/>
            <w:vAlign w:val="bottom"/>
          </w:tcPr>
          <w:p w14:paraId="53DD068E" w14:textId="434C43E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960</w:t>
            </w:r>
          </w:p>
        </w:tc>
        <w:tc>
          <w:tcPr>
            <w:tcW w:w="1080" w:type="dxa"/>
            <w:vAlign w:val="bottom"/>
          </w:tcPr>
          <w:p w14:paraId="06AC35BA" w14:textId="5FD6A23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15EB255A" w14:textId="67B49F67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3D6CE046" w14:textId="1BEE231F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6Z97A</w:t>
            </w:r>
          </w:p>
        </w:tc>
        <w:tc>
          <w:tcPr>
            <w:tcW w:w="720" w:type="dxa"/>
            <w:noWrap/>
            <w:vAlign w:val="bottom"/>
          </w:tcPr>
          <w:p w14:paraId="14E4C223" w14:textId="19C60ED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995</w:t>
            </w:r>
          </w:p>
        </w:tc>
        <w:tc>
          <w:tcPr>
            <w:tcW w:w="900" w:type="dxa"/>
            <w:noWrap/>
            <w:vAlign w:val="bottom"/>
          </w:tcPr>
          <w:p w14:paraId="26F870FD" w14:textId="5E3418E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225528A" w14:textId="0BDDB18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6ZP2B</w:t>
            </w:r>
          </w:p>
        </w:tc>
        <w:tc>
          <w:tcPr>
            <w:tcW w:w="720" w:type="dxa"/>
            <w:vAlign w:val="bottom"/>
          </w:tcPr>
          <w:p w14:paraId="3BE36CDA" w14:textId="52F0E1C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1097</w:t>
            </w:r>
          </w:p>
        </w:tc>
        <w:tc>
          <w:tcPr>
            <w:tcW w:w="900" w:type="dxa"/>
            <w:vAlign w:val="bottom"/>
          </w:tcPr>
          <w:p w14:paraId="66A54B31" w14:textId="7E12B00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36A3510" w14:textId="621C482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5W9HD</w:t>
            </w:r>
          </w:p>
        </w:tc>
        <w:tc>
          <w:tcPr>
            <w:tcW w:w="720" w:type="dxa"/>
            <w:vAlign w:val="bottom"/>
          </w:tcPr>
          <w:p w14:paraId="484A254D" w14:textId="7207D58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900" w:type="dxa"/>
            <w:vAlign w:val="bottom"/>
          </w:tcPr>
          <w:p w14:paraId="3EBD9BE8" w14:textId="319891F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611CEBE" w14:textId="48198D3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6VXXC</w:t>
            </w:r>
          </w:p>
        </w:tc>
        <w:tc>
          <w:tcPr>
            <w:tcW w:w="720" w:type="dxa"/>
            <w:vAlign w:val="bottom"/>
          </w:tcPr>
          <w:p w14:paraId="0718FD82" w14:textId="174A64A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1080" w:type="dxa"/>
            <w:vAlign w:val="bottom"/>
          </w:tcPr>
          <w:p w14:paraId="6B1F9494" w14:textId="1C03F19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5965D165" w14:textId="1204A802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7904AD88" w14:textId="0FAB7A95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6XCMA</w:t>
            </w:r>
          </w:p>
        </w:tc>
        <w:tc>
          <w:tcPr>
            <w:tcW w:w="720" w:type="dxa"/>
            <w:noWrap/>
            <w:vAlign w:val="bottom"/>
          </w:tcPr>
          <w:p w14:paraId="43823151" w14:textId="408A6FD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966</w:t>
            </w:r>
          </w:p>
        </w:tc>
        <w:tc>
          <w:tcPr>
            <w:tcW w:w="900" w:type="dxa"/>
            <w:noWrap/>
            <w:vAlign w:val="bottom"/>
          </w:tcPr>
          <w:p w14:paraId="74AAD474" w14:textId="19F21A9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6417A1A3" w14:textId="2DF754A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6ZP1B</w:t>
            </w:r>
          </w:p>
        </w:tc>
        <w:tc>
          <w:tcPr>
            <w:tcW w:w="720" w:type="dxa"/>
            <w:vAlign w:val="bottom"/>
          </w:tcPr>
          <w:p w14:paraId="3B091A4E" w14:textId="04787F2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vAlign w:val="bottom"/>
          </w:tcPr>
          <w:p w14:paraId="07A5A135" w14:textId="1DB2391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52C9CBD" w14:textId="4523668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5XLRB</w:t>
            </w:r>
          </w:p>
        </w:tc>
        <w:tc>
          <w:tcPr>
            <w:tcW w:w="720" w:type="dxa"/>
            <w:vAlign w:val="bottom"/>
          </w:tcPr>
          <w:p w14:paraId="2DB1F0AF" w14:textId="7A200CD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1022</w:t>
            </w:r>
          </w:p>
        </w:tc>
        <w:tc>
          <w:tcPr>
            <w:tcW w:w="900" w:type="dxa"/>
            <w:vAlign w:val="bottom"/>
          </w:tcPr>
          <w:p w14:paraId="6E1A2736" w14:textId="3A98C9B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74F7C8C4" w14:textId="5E58446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6VSBC</w:t>
            </w:r>
          </w:p>
        </w:tc>
        <w:tc>
          <w:tcPr>
            <w:tcW w:w="720" w:type="dxa"/>
            <w:vAlign w:val="bottom"/>
          </w:tcPr>
          <w:p w14:paraId="03341BAA" w14:textId="7B44609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973</w:t>
            </w:r>
          </w:p>
        </w:tc>
        <w:tc>
          <w:tcPr>
            <w:tcW w:w="1080" w:type="dxa"/>
            <w:vAlign w:val="bottom"/>
          </w:tcPr>
          <w:p w14:paraId="06A85500" w14:textId="093A0D1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</w:tr>
      <w:tr w:rsidR="00FE6DDE" w:rsidRPr="00FE6DDE" w14:paraId="06B19E88" w14:textId="4CC7EA2E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321EEA81" w14:textId="77F2301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6X6PA</w:t>
            </w:r>
          </w:p>
        </w:tc>
        <w:tc>
          <w:tcPr>
            <w:tcW w:w="720" w:type="dxa"/>
            <w:noWrap/>
            <w:vAlign w:val="bottom"/>
          </w:tcPr>
          <w:p w14:paraId="67173665" w14:textId="212C1FDA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noWrap/>
            <w:vAlign w:val="bottom"/>
          </w:tcPr>
          <w:p w14:paraId="008EB13D" w14:textId="34CEAFE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A907C1A" w14:textId="5944AC8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6ZP0B</w:t>
            </w:r>
          </w:p>
        </w:tc>
        <w:tc>
          <w:tcPr>
            <w:tcW w:w="720" w:type="dxa"/>
            <w:vAlign w:val="bottom"/>
          </w:tcPr>
          <w:p w14:paraId="11358BFC" w14:textId="3A9B7EF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1030</w:t>
            </w:r>
          </w:p>
        </w:tc>
        <w:tc>
          <w:tcPr>
            <w:tcW w:w="900" w:type="dxa"/>
            <w:vAlign w:val="bottom"/>
          </w:tcPr>
          <w:p w14:paraId="6BDCFE1A" w14:textId="7A62FEA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6BE8FF9" w14:textId="127ECA2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5X5FB</w:t>
            </w:r>
          </w:p>
        </w:tc>
        <w:tc>
          <w:tcPr>
            <w:tcW w:w="720" w:type="dxa"/>
            <w:vAlign w:val="bottom"/>
          </w:tcPr>
          <w:p w14:paraId="0FA4FD9F" w14:textId="251DB96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1141</w:t>
            </w:r>
          </w:p>
        </w:tc>
        <w:tc>
          <w:tcPr>
            <w:tcW w:w="900" w:type="dxa"/>
            <w:vAlign w:val="bottom"/>
          </w:tcPr>
          <w:p w14:paraId="69B0B0C8" w14:textId="005F1EC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089F5A2" w14:textId="1314366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6Q07C</w:t>
            </w:r>
          </w:p>
        </w:tc>
        <w:tc>
          <w:tcPr>
            <w:tcW w:w="720" w:type="dxa"/>
            <w:vAlign w:val="bottom"/>
          </w:tcPr>
          <w:p w14:paraId="43100042" w14:textId="097785C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1080" w:type="dxa"/>
            <w:vAlign w:val="bottom"/>
          </w:tcPr>
          <w:p w14:paraId="3EC3AC46" w14:textId="4953E8E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47A20D16" w14:textId="56A7EDFB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671B793B" w14:textId="783F3C95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6X2CA</w:t>
            </w:r>
          </w:p>
        </w:tc>
        <w:tc>
          <w:tcPr>
            <w:tcW w:w="720" w:type="dxa"/>
            <w:noWrap/>
            <w:vAlign w:val="bottom"/>
          </w:tcPr>
          <w:p w14:paraId="2406C49F" w14:textId="2D04102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971</w:t>
            </w:r>
          </w:p>
        </w:tc>
        <w:tc>
          <w:tcPr>
            <w:tcW w:w="900" w:type="dxa"/>
            <w:noWrap/>
            <w:vAlign w:val="bottom"/>
          </w:tcPr>
          <w:p w14:paraId="32B1C8BA" w14:textId="0FEC4A90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2E9F638" w14:textId="42D14C7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6ZOZB</w:t>
            </w:r>
          </w:p>
        </w:tc>
        <w:tc>
          <w:tcPr>
            <w:tcW w:w="720" w:type="dxa"/>
            <w:vAlign w:val="bottom"/>
          </w:tcPr>
          <w:p w14:paraId="3D8D299F" w14:textId="726EBF8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900" w:type="dxa"/>
            <w:vAlign w:val="bottom"/>
          </w:tcPr>
          <w:p w14:paraId="48457F9C" w14:textId="1DB7740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394D0CB" w14:textId="5C2BA6A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5X5CB</w:t>
            </w:r>
          </w:p>
        </w:tc>
        <w:tc>
          <w:tcPr>
            <w:tcW w:w="720" w:type="dxa"/>
            <w:vAlign w:val="bottom"/>
          </w:tcPr>
          <w:p w14:paraId="3D0C2D98" w14:textId="11A46A8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1141</w:t>
            </w:r>
          </w:p>
        </w:tc>
        <w:tc>
          <w:tcPr>
            <w:tcW w:w="900" w:type="dxa"/>
            <w:vAlign w:val="bottom"/>
          </w:tcPr>
          <w:p w14:paraId="14787D4F" w14:textId="6B96639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A2385A8" w14:textId="331AB5F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6Q06C</w:t>
            </w:r>
          </w:p>
        </w:tc>
        <w:tc>
          <w:tcPr>
            <w:tcW w:w="720" w:type="dxa"/>
            <w:vAlign w:val="bottom"/>
          </w:tcPr>
          <w:p w14:paraId="4788B019" w14:textId="22C2B81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1080" w:type="dxa"/>
            <w:vAlign w:val="bottom"/>
          </w:tcPr>
          <w:p w14:paraId="7CA974C3" w14:textId="231D268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05D1F2A6" w14:textId="50550E0F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EDCF04A" w14:textId="76F5381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6X2BA</w:t>
            </w:r>
          </w:p>
        </w:tc>
        <w:tc>
          <w:tcPr>
            <w:tcW w:w="720" w:type="dxa"/>
            <w:noWrap/>
            <w:vAlign w:val="bottom"/>
          </w:tcPr>
          <w:p w14:paraId="6CFB24EA" w14:textId="3876035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963</w:t>
            </w:r>
          </w:p>
        </w:tc>
        <w:tc>
          <w:tcPr>
            <w:tcW w:w="900" w:type="dxa"/>
            <w:noWrap/>
            <w:vAlign w:val="bottom"/>
          </w:tcPr>
          <w:p w14:paraId="79C423A2" w14:textId="226B7FA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1BDC8E5" w14:textId="21EA979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6ZOYB</w:t>
            </w:r>
          </w:p>
        </w:tc>
        <w:tc>
          <w:tcPr>
            <w:tcW w:w="720" w:type="dxa"/>
            <w:vAlign w:val="bottom"/>
          </w:tcPr>
          <w:p w14:paraId="0CAEDF11" w14:textId="3FC6696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1021</w:t>
            </w:r>
          </w:p>
        </w:tc>
        <w:tc>
          <w:tcPr>
            <w:tcW w:w="900" w:type="dxa"/>
            <w:vAlign w:val="bottom"/>
          </w:tcPr>
          <w:p w14:paraId="255066BD" w14:textId="39C65D5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0C34CB8" w14:textId="0377E02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5X5BB</w:t>
            </w:r>
          </w:p>
        </w:tc>
        <w:tc>
          <w:tcPr>
            <w:tcW w:w="720" w:type="dxa"/>
            <w:vAlign w:val="bottom"/>
          </w:tcPr>
          <w:p w14:paraId="3C6D48A0" w14:textId="28DE8CC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1053</w:t>
            </w:r>
          </w:p>
        </w:tc>
        <w:tc>
          <w:tcPr>
            <w:tcW w:w="900" w:type="dxa"/>
            <w:vAlign w:val="bottom"/>
          </w:tcPr>
          <w:p w14:paraId="6311C35C" w14:textId="7CCBCE5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4613C1E6" w14:textId="305B7FD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6Q05C</w:t>
            </w:r>
          </w:p>
        </w:tc>
        <w:tc>
          <w:tcPr>
            <w:tcW w:w="720" w:type="dxa"/>
            <w:vAlign w:val="bottom"/>
          </w:tcPr>
          <w:p w14:paraId="497FC920" w14:textId="4143B4B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1080" w:type="dxa"/>
            <w:vAlign w:val="bottom"/>
          </w:tcPr>
          <w:p w14:paraId="4482CCA4" w14:textId="5D79B6D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4640CFBA" w14:textId="7E3CB1FB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62567157" w14:textId="110D932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6X2AA</w:t>
            </w:r>
          </w:p>
        </w:tc>
        <w:tc>
          <w:tcPr>
            <w:tcW w:w="720" w:type="dxa"/>
            <w:noWrap/>
            <w:vAlign w:val="bottom"/>
          </w:tcPr>
          <w:p w14:paraId="294708CC" w14:textId="50D2CBF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966</w:t>
            </w:r>
          </w:p>
        </w:tc>
        <w:tc>
          <w:tcPr>
            <w:tcW w:w="900" w:type="dxa"/>
            <w:noWrap/>
            <w:vAlign w:val="bottom"/>
          </w:tcPr>
          <w:p w14:paraId="25294D0F" w14:textId="41E8385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D7C143E" w14:textId="09F708E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6ZOXB</w:t>
            </w:r>
          </w:p>
        </w:tc>
        <w:tc>
          <w:tcPr>
            <w:tcW w:w="720" w:type="dxa"/>
            <w:vAlign w:val="bottom"/>
          </w:tcPr>
          <w:p w14:paraId="25588290" w14:textId="651C5D6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vAlign w:val="bottom"/>
          </w:tcPr>
          <w:p w14:paraId="554206BC" w14:textId="0C38251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4676260E" w14:textId="31B7B8D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5X58B</w:t>
            </w:r>
          </w:p>
        </w:tc>
        <w:tc>
          <w:tcPr>
            <w:tcW w:w="720" w:type="dxa"/>
            <w:vAlign w:val="bottom"/>
          </w:tcPr>
          <w:p w14:paraId="47A8FB17" w14:textId="703B1D3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1053</w:t>
            </w:r>
          </w:p>
        </w:tc>
        <w:tc>
          <w:tcPr>
            <w:tcW w:w="900" w:type="dxa"/>
            <w:vAlign w:val="bottom"/>
          </w:tcPr>
          <w:p w14:paraId="4EAAC24D" w14:textId="26DBE22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1E0C6AF1" w14:textId="21690DF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6Q04C</w:t>
            </w:r>
          </w:p>
        </w:tc>
        <w:tc>
          <w:tcPr>
            <w:tcW w:w="720" w:type="dxa"/>
            <w:vAlign w:val="bottom"/>
          </w:tcPr>
          <w:p w14:paraId="110D5C6F" w14:textId="5649496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1080" w:type="dxa"/>
            <w:vAlign w:val="bottom"/>
          </w:tcPr>
          <w:p w14:paraId="157F3C0E" w14:textId="549175E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1219E86B" w14:textId="7B5A271F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3F6DE4B1" w14:textId="04C671D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6X29A</w:t>
            </w:r>
          </w:p>
        </w:tc>
        <w:tc>
          <w:tcPr>
            <w:tcW w:w="720" w:type="dxa"/>
            <w:noWrap/>
            <w:vAlign w:val="bottom"/>
          </w:tcPr>
          <w:p w14:paraId="75EB3722" w14:textId="4C0A383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900" w:type="dxa"/>
            <w:noWrap/>
            <w:vAlign w:val="bottom"/>
          </w:tcPr>
          <w:p w14:paraId="5BAF1593" w14:textId="3F1AB00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9BE9D2C" w14:textId="60F2BF3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6XEYB</w:t>
            </w:r>
          </w:p>
        </w:tc>
        <w:tc>
          <w:tcPr>
            <w:tcW w:w="720" w:type="dxa"/>
            <w:vAlign w:val="bottom"/>
          </w:tcPr>
          <w:p w14:paraId="3AB4399A" w14:textId="5B9D6F4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1034</w:t>
            </w:r>
          </w:p>
        </w:tc>
        <w:tc>
          <w:tcPr>
            <w:tcW w:w="900" w:type="dxa"/>
            <w:vAlign w:val="bottom"/>
          </w:tcPr>
          <w:p w14:paraId="39868FDC" w14:textId="41C1C9C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E8A13B4" w14:textId="5C7ED31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5WRGB</w:t>
            </w:r>
          </w:p>
        </w:tc>
        <w:tc>
          <w:tcPr>
            <w:tcW w:w="720" w:type="dxa"/>
            <w:vAlign w:val="bottom"/>
          </w:tcPr>
          <w:p w14:paraId="26B9AE07" w14:textId="0875280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736</w:t>
            </w:r>
          </w:p>
        </w:tc>
        <w:tc>
          <w:tcPr>
            <w:tcW w:w="900" w:type="dxa"/>
            <w:vAlign w:val="bottom"/>
          </w:tcPr>
          <w:p w14:paraId="232EDB72" w14:textId="118D1BA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810" w:type="dxa"/>
            <w:vAlign w:val="bottom"/>
          </w:tcPr>
          <w:p w14:paraId="122A4CB8" w14:textId="6B65841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6NB3C</w:t>
            </w:r>
          </w:p>
        </w:tc>
        <w:tc>
          <w:tcPr>
            <w:tcW w:w="720" w:type="dxa"/>
            <w:vAlign w:val="bottom"/>
          </w:tcPr>
          <w:p w14:paraId="350E394F" w14:textId="308A8B9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1169</w:t>
            </w:r>
          </w:p>
        </w:tc>
        <w:tc>
          <w:tcPr>
            <w:tcW w:w="1080" w:type="dxa"/>
            <w:vAlign w:val="bottom"/>
          </w:tcPr>
          <w:p w14:paraId="367DF82A" w14:textId="4E1A73D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55FCD6FA" w14:textId="10BBB56E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06F602DA" w14:textId="19E6E0F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6WPTA</w:t>
            </w:r>
          </w:p>
        </w:tc>
        <w:tc>
          <w:tcPr>
            <w:tcW w:w="720" w:type="dxa"/>
            <w:noWrap/>
            <w:vAlign w:val="bottom"/>
          </w:tcPr>
          <w:p w14:paraId="26D81E98" w14:textId="495052A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945</w:t>
            </w:r>
          </w:p>
        </w:tc>
        <w:tc>
          <w:tcPr>
            <w:tcW w:w="900" w:type="dxa"/>
            <w:noWrap/>
            <w:vAlign w:val="bottom"/>
          </w:tcPr>
          <w:p w14:paraId="4C1A65F0" w14:textId="2980512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6655B0AD" w14:textId="4266EE3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6XKLB</w:t>
            </w:r>
          </w:p>
        </w:tc>
        <w:tc>
          <w:tcPr>
            <w:tcW w:w="720" w:type="dxa"/>
            <w:vAlign w:val="bottom"/>
          </w:tcPr>
          <w:p w14:paraId="75BA3031" w14:textId="01CCEDA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976</w:t>
            </w:r>
          </w:p>
        </w:tc>
        <w:tc>
          <w:tcPr>
            <w:tcW w:w="900" w:type="dxa"/>
            <w:vAlign w:val="bottom"/>
          </w:tcPr>
          <w:p w14:paraId="7C5E8F61" w14:textId="2DC4D77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651C2B79" w14:textId="6D6B060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6ZP7C</w:t>
            </w:r>
          </w:p>
        </w:tc>
        <w:tc>
          <w:tcPr>
            <w:tcW w:w="720" w:type="dxa"/>
            <w:vAlign w:val="bottom"/>
          </w:tcPr>
          <w:p w14:paraId="48EE6DF0" w14:textId="3DD3EA8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943</w:t>
            </w:r>
          </w:p>
        </w:tc>
        <w:tc>
          <w:tcPr>
            <w:tcW w:w="900" w:type="dxa"/>
            <w:vAlign w:val="bottom"/>
          </w:tcPr>
          <w:p w14:paraId="00A4AF6A" w14:textId="05D913B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25B226FA" w14:textId="67DA608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6ACCC</w:t>
            </w:r>
          </w:p>
        </w:tc>
        <w:tc>
          <w:tcPr>
            <w:tcW w:w="720" w:type="dxa"/>
            <w:vAlign w:val="bottom"/>
          </w:tcPr>
          <w:p w14:paraId="4990B24D" w14:textId="3FB63D6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1080" w:type="dxa"/>
            <w:vAlign w:val="bottom"/>
          </w:tcPr>
          <w:p w14:paraId="1A65CF8A" w14:textId="4D5ED69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1D3A52A1" w14:textId="0C047240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FD01D45" w14:textId="3AB5EF4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6WPSA</w:t>
            </w:r>
          </w:p>
        </w:tc>
        <w:tc>
          <w:tcPr>
            <w:tcW w:w="720" w:type="dxa"/>
            <w:noWrap/>
            <w:vAlign w:val="bottom"/>
          </w:tcPr>
          <w:p w14:paraId="4DFFC1D9" w14:textId="70A953C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955</w:t>
            </w:r>
          </w:p>
        </w:tc>
        <w:tc>
          <w:tcPr>
            <w:tcW w:w="900" w:type="dxa"/>
            <w:noWrap/>
            <w:vAlign w:val="bottom"/>
          </w:tcPr>
          <w:p w14:paraId="67BC7D3E" w14:textId="2AFFE31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B16B337" w14:textId="738A968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7C2LB</w:t>
            </w:r>
          </w:p>
        </w:tc>
        <w:tc>
          <w:tcPr>
            <w:tcW w:w="720" w:type="dxa"/>
            <w:vAlign w:val="bottom"/>
          </w:tcPr>
          <w:p w14:paraId="2BEF96CD" w14:textId="26BD563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1055</w:t>
            </w:r>
          </w:p>
        </w:tc>
        <w:tc>
          <w:tcPr>
            <w:tcW w:w="900" w:type="dxa"/>
            <w:vAlign w:val="bottom"/>
          </w:tcPr>
          <w:p w14:paraId="2DF2F314" w14:textId="48A0629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37CCAEB" w14:textId="73D6F33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6ZP5C</w:t>
            </w:r>
          </w:p>
        </w:tc>
        <w:tc>
          <w:tcPr>
            <w:tcW w:w="720" w:type="dxa"/>
            <w:vAlign w:val="bottom"/>
          </w:tcPr>
          <w:p w14:paraId="55C1B421" w14:textId="183CFEE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930</w:t>
            </w:r>
          </w:p>
        </w:tc>
        <w:tc>
          <w:tcPr>
            <w:tcW w:w="900" w:type="dxa"/>
            <w:vAlign w:val="bottom"/>
          </w:tcPr>
          <w:p w14:paraId="586731E9" w14:textId="770C159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6CFBCDE9" w14:textId="4A5B127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6CS1C</w:t>
            </w:r>
          </w:p>
        </w:tc>
        <w:tc>
          <w:tcPr>
            <w:tcW w:w="720" w:type="dxa"/>
            <w:vAlign w:val="bottom"/>
          </w:tcPr>
          <w:p w14:paraId="74ABC2A6" w14:textId="22E0D84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1080" w:type="dxa"/>
            <w:vAlign w:val="bottom"/>
          </w:tcPr>
          <w:p w14:paraId="424FB51B" w14:textId="26D6866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10D995E7" w14:textId="0A01516C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61809A37" w14:textId="35B7D57A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6VYBA</w:t>
            </w:r>
          </w:p>
        </w:tc>
        <w:tc>
          <w:tcPr>
            <w:tcW w:w="720" w:type="dxa"/>
            <w:noWrap/>
            <w:vAlign w:val="bottom"/>
          </w:tcPr>
          <w:p w14:paraId="1DA924DF" w14:textId="6885874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966</w:t>
            </w:r>
          </w:p>
        </w:tc>
        <w:tc>
          <w:tcPr>
            <w:tcW w:w="900" w:type="dxa"/>
            <w:noWrap/>
            <w:vAlign w:val="bottom"/>
          </w:tcPr>
          <w:p w14:paraId="7CF84045" w14:textId="65A3A67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633AA1E" w14:textId="4BF38EC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6ZGIB</w:t>
            </w:r>
          </w:p>
        </w:tc>
        <w:tc>
          <w:tcPr>
            <w:tcW w:w="720" w:type="dxa"/>
            <w:vAlign w:val="bottom"/>
          </w:tcPr>
          <w:p w14:paraId="3934FB1D" w14:textId="59B84FA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900" w:type="dxa"/>
            <w:vAlign w:val="bottom"/>
          </w:tcPr>
          <w:p w14:paraId="07FF9FAF" w14:textId="0ED5068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1F9F29F" w14:textId="25A4759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6ZOWC</w:t>
            </w:r>
          </w:p>
        </w:tc>
        <w:tc>
          <w:tcPr>
            <w:tcW w:w="720" w:type="dxa"/>
            <w:vAlign w:val="bottom"/>
          </w:tcPr>
          <w:p w14:paraId="3ACD8683" w14:textId="313F8C0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943</w:t>
            </w:r>
          </w:p>
        </w:tc>
        <w:tc>
          <w:tcPr>
            <w:tcW w:w="900" w:type="dxa"/>
            <w:vAlign w:val="bottom"/>
          </w:tcPr>
          <w:p w14:paraId="3C7E944B" w14:textId="6DECAE0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7FA3F883" w14:textId="0EEE9FA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6CS0C</w:t>
            </w:r>
          </w:p>
        </w:tc>
        <w:tc>
          <w:tcPr>
            <w:tcW w:w="720" w:type="dxa"/>
            <w:vAlign w:val="bottom"/>
          </w:tcPr>
          <w:p w14:paraId="3A32ED46" w14:textId="737027D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1080" w:type="dxa"/>
            <w:vAlign w:val="bottom"/>
          </w:tcPr>
          <w:p w14:paraId="68AD86C1" w14:textId="30B4DF8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68A52E95" w14:textId="025DDB67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0658855B" w14:textId="52358D0D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6VXXA</w:t>
            </w:r>
          </w:p>
        </w:tc>
        <w:tc>
          <w:tcPr>
            <w:tcW w:w="720" w:type="dxa"/>
            <w:noWrap/>
            <w:vAlign w:val="bottom"/>
          </w:tcPr>
          <w:p w14:paraId="0D009DA6" w14:textId="6B710E8D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900" w:type="dxa"/>
            <w:noWrap/>
            <w:vAlign w:val="bottom"/>
          </w:tcPr>
          <w:p w14:paraId="6BAC9583" w14:textId="6B48277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A84CE43" w14:textId="0EC5F40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6ZGHB</w:t>
            </w:r>
          </w:p>
        </w:tc>
        <w:tc>
          <w:tcPr>
            <w:tcW w:w="720" w:type="dxa"/>
            <w:vAlign w:val="bottom"/>
          </w:tcPr>
          <w:p w14:paraId="49837EFF" w14:textId="5B2EBA8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1077</w:t>
            </w:r>
          </w:p>
        </w:tc>
        <w:tc>
          <w:tcPr>
            <w:tcW w:w="900" w:type="dxa"/>
            <w:vAlign w:val="bottom"/>
          </w:tcPr>
          <w:p w14:paraId="5F66A0AE" w14:textId="2AB6CA0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05DB0803" w14:textId="2BDD448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6ZHDC</w:t>
            </w:r>
          </w:p>
        </w:tc>
        <w:tc>
          <w:tcPr>
            <w:tcW w:w="720" w:type="dxa"/>
            <w:vAlign w:val="bottom"/>
          </w:tcPr>
          <w:p w14:paraId="282518E6" w14:textId="629B680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990</w:t>
            </w:r>
          </w:p>
        </w:tc>
        <w:tc>
          <w:tcPr>
            <w:tcW w:w="900" w:type="dxa"/>
            <w:vAlign w:val="bottom"/>
          </w:tcPr>
          <w:p w14:paraId="6437144B" w14:textId="7EF2C51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1ACD1D6A" w14:textId="25EF62D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6CRZC</w:t>
            </w:r>
          </w:p>
        </w:tc>
        <w:tc>
          <w:tcPr>
            <w:tcW w:w="720" w:type="dxa"/>
            <w:vAlign w:val="bottom"/>
          </w:tcPr>
          <w:p w14:paraId="054EB150" w14:textId="6BB0433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1080" w:type="dxa"/>
            <w:vAlign w:val="bottom"/>
          </w:tcPr>
          <w:p w14:paraId="78C44461" w14:textId="640FCF7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36F07F2E" w14:textId="2E042229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3F907B6" w14:textId="4A1EDDD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6Q07A</w:t>
            </w:r>
          </w:p>
        </w:tc>
        <w:tc>
          <w:tcPr>
            <w:tcW w:w="720" w:type="dxa"/>
            <w:noWrap/>
            <w:vAlign w:val="bottom"/>
          </w:tcPr>
          <w:p w14:paraId="23A99514" w14:textId="1D306FD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noWrap/>
            <w:vAlign w:val="bottom"/>
          </w:tcPr>
          <w:p w14:paraId="3BC8F071" w14:textId="663E9D6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520F53A6" w14:textId="4171211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6ZGFB</w:t>
            </w:r>
          </w:p>
        </w:tc>
        <w:tc>
          <w:tcPr>
            <w:tcW w:w="720" w:type="dxa"/>
            <w:vAlign w:val="bottom"/>
          </w:tcPr>
          <w:p w14:paraId="603B8D63" w14:textId="2C106D0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1060</w:t>
            </w:r>
          </w:p>
        </w:tc>
        <w:tc>
          <w:tcPr>
            <w:tcW w:w="900" w:type="dxa"/>
            <w:vAlign w:val="bottom"/>
          </w:tcPr>
          <w:p w14:paraId="4C33F076" w14:textId="0D33FD1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7C22A1C" w14:textId="427FB01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6XM5C</w:t>
            </w:r>
          </w:p>
        </w:tc>
        <w:tc>
          <w:tcPr>
            <w:tcW w:w="720" w:type="dxa"/>
            <w:vAlign w:val="bottom"/>
          </w:tcPr>
          <w:p w14:paraId="4DE2DF20" w14:textId="379326C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1036</w:t>
            </w:r>
          </w:p>
        </w:tc>
        <w:tc>
          <w:tcPr>
            <w:tcW w:w="900" w:type="dxa"/>
            <w:vAlign w:val="bottom"/>
          </w:tcPr>
          <w:p w14:paraId="4D1D3711" w14:textId="234300D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4FD6D354" w14:textId="4D97593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6CRXC</w:t>
            </w:r>
          </w:p>
        </w:tc>
        <w:tc>
          <w:tcPr>
            <w:tcW w:w="720" w:type="dxa"/>
            <w:vAlign w:val="bottom"/>
          </w:tcPr>
          <w:p w14:paraId="71F9CE6B" w14:textId="4246109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1069</w:t>
            </w:r>
          </w:p>
        </w:tc>
        <w:tc>
          <w:tcPr>
            <w:tcW w:w="1080" w:type="dxa"/>
            <w:vAlign w:val="bottom"/>
          </w:tcPr>
          <w:p w14:paraId="7D381B70" w14:textId="14F7052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5434E38A" w14:textId="4A844ADD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434BCBF9" w14:textId="0B29A1F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6Q06A</w:t>
            </w:r>
          </w:p>
        </w:tc>
        <w:tc>
          <w:tcPr>
            <w:tcW w:w="720" w:type="dxa"/>
            <w:noWrap/>
            <w:vAlign w:val="bottom"/>
          </w:tcPr>
          <w:p w14:paraId="4DDCD524" w14:textId="5737F60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noWrap/>
            <w:vAlign w:val="bottom"/>
          </w:tcPr>
          <w:p w14:paraId="2BE99D12" w14:textId="18E6F85D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3F9D787D" w14:textId="1E820B4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6ZGEB</w:t>
            </w:r>
          </w:p>
        </w:tc>
        <w:tc>
          <w:tcPr>
            <w:tcW w:w="720" w:type="dxa"/>
            <w:vAlign w:val="bottom"/>
          </w:tcPr>
          <w:p w14:paraId="4A176C9C" w14:textId="7DF6FF5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900" w:type="dxa"/>
            <w:vAlign w:val="bottom"/>
          </w:tcPr>
          <w:p w14:paraId="3BD0F922" w14:textId="07AEFCC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B3A0044" w14:textId="5C836D6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6ZP2C</w:t>
            </w:r>
          </w:p>
        </w:tc>
        <w:tc>
          <w:tcPr>
            <w:tcW w:w="720" w:type="dxa"/>
            <w:vAlign w:val="bottom"/>
          </w:tcPr>
          <w:p w14:paraId="17D4D75E" w14:textId="3908DE9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1097</w:t>
            </w:r>
          </w:p>
        </w:tc>
        <w:tc>
          <w:tcPr>
            <w:tcW w:w="900" w:type="dxa"/>
            <w:vAlign w:val="bottom"/>
          </w:tcPr>
          <w:p w14:paraId="5F9C84E4" w14:textId="244FF5F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72EBD2E3" w14:textId="638DD85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6CRWC</w:t>
            </w:r>
          </w:p>
        </w:tc>
        <w:tc>
          <w:tcPr>
            <w:tcW w:w="720" w:type="dxa"/>
            <w:vAlign w:val="bottom"/>
          </w:tcPr>
          <w:p w14:paraId="6097E8BC" w14:textId="53B1C21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1080" w:type="dxa"/>
            <w:vAlign w:val="bottom"/>
          </w:tcPr>
          <w:p w14:paraId="40FACB07" w14:textId="657004E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00A0259C" w14:textId="2FA79436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0C0A0B7D" w14:textId="6FD2BEA1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6Q05A</w:t>
            </w:r>
          </w:p>
        </w:tc>
        <w:tc>
          <w:tcPr>
            <w:tcW w:w="720" w:type="dxa"/>
            <w:noWrap/>
            <w:vAlign w:val="bottom"/>
          </w:tcPr>
          <w:p w14:paraId="78677287" w14:textId="02E8253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noWrap/>
            <w:vAlign w:val="bottom"/>
          </w:tcPr>
          <w:p w14:paraId="33A1A71F" w14:textId="1EE7A8A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623EFE0A" w14:textId="5F2368E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7BYRB</w:t>
            </w:r>
          </w:p>
        </w:tc>
        <w:tc>
          <w:tcPr>
            <w:tcW w:w="720" w:type="dxa"/>
            <w:vAlign w:val="bottom"/>
          </w:tcPr>
          <w:p w14:paraId="63A08A47" w14:textId="6C7B67B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998</w:t>
            </w:r>
          </w:p>
        </w:tc>
        <w:tc>
          <w:tcPr>
            <w:tcW w:w="900" w:type="dxa"/>
            <w:vAlign w:val="bottom"/>
          </w:tcPr>
          <w:p w14:paraId="1D48B8B0" w14:textId="55479BF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1553EDB" w14:textId="2A9CA80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6ZP1C</w:t>
            </w:r>
          </w:p>
        </w:tc>
        <w:tc>
          <w:tcPr>
            <w:tcW w:w="720" w:type="dxa"/>
            <w:vAlign w:val="bottom"/>
          </w:tcPr>
          <w:p w14:paraId="321182D4" w14:textId="56E7DCF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vAlign w:val="bottom"/>
          </w:tcPr>
          <w:p w14:paraId="12EAF59F" w14:textId="18145B8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79388589" w14:textId="1579319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5W9OG</w:t>
            </w:r>
          </w:p>
        </w:tc>
        <w:tc>
          <w:tcPr>
            <w:tcW w:w="720" w:type="dxa"/>
            <w:vAlign w:val="bottom"/>
          </w:tcPr>
          <w:p w14:paraId="25EBC092" w14:textId="65704A9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1080" w:type="dxa"/>
            <w:vAlign w:val="bottom"/>
          </w:tcPr>
          <w:p w14:paraId="224AE44F" w14:textId="1FEB644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22718DE8" w14:textId="1CBE9686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1ACF82E7" w14:textId="383D34E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6Q04A</w:t>
            </w:r>
          </w:p>
        </w:tc>
        <w:tc>
          <w:tcPr>
            <w:tcW w:w="720" w:type="dxa"/>
            <w:noWrap/>
            <w:vAlign w:val="bottom"/>
          </w:tcPr>
          <w:p w14:paraId="25DD985C" w14:textId="1F2381E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noWrap/>
            <w:vAlign w:val="bottom"/>
          </w:tcPr>
          <w:p w14:paraId="412AC87E" w14:textId="303B115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3BED83EF" w14:textId="3738537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6X6PB</w:t>
            </w:r>
          </w:p>
        </w:tc>
        <w:tc>
          <w:tcPr>
            <w:tcW w:w="720" w:type="dxa"/>
            <w:vAlign w:val="bottom"/>
          </w:tcPr>
          <w:p w14:paraId="253DCF1C" w14:textId="06E7B1B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vAlign w:val="bottom"/>
          </w:tcPr>
          <w:p w14:paraId="3B72CEC8" w14:textId="0198672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503E96EA" w14:textId="600715B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6ZP0C</w:t>
            </w:r>
          </w:p>
        </w:tc>
        <w:tc>
          <w:tcPr>
            <w:tcW w:w="720" w:type="dxa"/>
            <w:vAlign w:val="bottom"/>
          </w:tcPr>
          <w:p w14:paraId="5422E025" w14:textId="0AD7F92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1030</w:t>
            </w:r>
          </w:p>
        </w:tc>
        <w:tc>
          <w:tcPr>
            <w:tcW w:w="900" w:type="dxa"/>
            <w:vAlign w:val="bottom"/>
          </w:tcPr>
          <w:p w14:paraId="01138E93" w14:textId="1A7D019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14576A7C" w14:textId="2473635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5W9NG</w:t>
            </w:r>
          </w:p>
        </w:tc>
        <w:tc>
          <w:tcPr>
            <w:tcW w:w="720" w:type="dxa"/>
            <w:vAlign w:val="bottom"/>
          </w:tcPr>
          <w:p w14:paraId="2C653369" w14:textId="79B7E9F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457</w:t>
            </w:r>
          </w:p>
        </w:tc>
        <w:tc>
          <w:tcPr>
            <w:tcW w:w="1080" w:type="dxa"/>
            <w:vAlign w:val="bottom"/>
          </w:tcPr>
          <w:p w14:paraId="6CD3DC69" w14:textId="1F98446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2840AD03" w14:textId="04BF7630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795DD10C" w14:textId="65145C8A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6NB6A</w:t>
            </w:r>
          </w:p>
        </w:tc>
        <w:tc>
          <w:tcPr>
            <w:tcW w:w="720" w:type="dxa"/>
            <w:noWrap/>
            <w:vAlign w:val="bottom"/>
          </w:tcPr>
          <w:p w14:paraId="1F29BC69" w14:textId="592F0D99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1052</w:t>
            </w:r>
          </w:p>
        </w:tc>
        <w:tc>
          <w:tcPr>
            <w:tcW w:w="900" w:type="dxa"/>
            <w:noWrap/>
            <w:vAlign w:val="bottom"/>
          </w:tcPr>
          <w:p w14:paraId="1F2DD626" w14:textId="7D297CE5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5890B072" w14:textId="4EBA488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6Z43B</w:t>
            </w:r>
          </w:p>
        </w:tc>
        <w:tc>
          <w:tcPr>
            <w:tcW w:w="720" w:type="dxa"/>
            <w:vAlign w:val="bottom"/>
          </w:tcPr>
          <w:p w14:paraId="4683FD3B" w14:textId="5B7DBC4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992</w:t>
            </w:r>
          </w:p>
        </w:tc>
        <w:tc>
          <w:tcPr>
            <w:tcW w:w="900" w:type="dxa"/>
            <w:vAlign w:val="bottom"/>
          </w:tcPr>
          <w:p w14:paraId="78024B90" w14:textId="01AC2B6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38559CF4" w14:textId="48B2C3D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6ZOZC</w:t>
            </w:r>
          </w:p>
        </w:tc>
        <w:tc>
          <w:tcPr>
            <w:tcW w:w="720" w:type="dxa"/>
            <w:vAlign w:val="bottom"/>
          </w:tcPr>
          <w:p w14:paraId="1AEDA82D" w14:textId="0D0FDB9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1070</w:t>
            </w:r>
          </w:p>
        </w:tc>
        <w:tc>
          <w:tcPr>
            <w:tcW w:w="900" w:type="dxa"/>
            <w:vAlign w:val="bottom"/>
          </w:tcPr>
          <w:p w14:paraId="5A6484B8" w14:textId="3468B49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3203E900" w14:textId="2F853E2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5W9ME</w:t>
            </w:r>
          </w:p>
        </w:tc>
        <w:tc>
          <w:tcPr>
            <w:tcW w:w="720" w:type="dxa"/>
            <w:vAlign w:val="bottom"/>
          </w:tcPr>
          <w:p w14:paraId="4EF1C232" w14:textId="25ADEEA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726</w:t>
            </w:r>
          </w:p>
        </w:tc>
        <w:tc>
          <w:tcPr>
            <w:tcW w:w="1080" w:type="dxa"/>
            <w:vAlign w:val="bottom"/>
          </w:tcPr>
          <w:p w14:paraId="369842B4" w14:textId="1CA9550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17C3C13B" w14:textId="059646F5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543A057C" w14:textId="3BA966F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6NB4A</w:t>
            </w:r>
          </w:p>
        </w:tc>
        <w:tc>
          <w:tcPr>
            <w:tcW w:w="720" w:type="dxa"/>
            <w:noWrap/>
            <w:vAlign w:val="bottom"/>
          </w:tcPr>
          <w:p w14:paraId="50F14521" w14:textId="6CE0ACE2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1169</w:t>
            </w:r>
          </w:p>
        </w:tc>
        <w:tc>
          <w:tcPr>
            <w:tcW w:w="900" w:type="dxa"/>
            <w:noWrap/>
            <w:vAlign w:val="bottom"/>
          </w:tcPr>
          <w:p w14:paraId="52F5F015" w14:textId="0255440E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15B4E75A" w14:textId="45092EA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6X2CB</w:t>
            </w:r>
          </w:p>
        </w:tc>
        <w:tc>
          <w:tcPr>
            <w:tcW w:w="720" w:type="dxa"/>
            <w:vAlign w:val="bottom"/>
          </w:tcPr>
          <w:p w14:paraId="3BA0CD00" w14:textId="0C4FDDF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971</w:t>
            </w:r>
          </w:p>
        </w:tc>
        <w:tc>
          <w:tcPr>
            <w:tcW w:w="900" w:type="dxa"/>
            <w:vAlign w:val="bottom"/>
          </w:tcPr>
          <w:p w14:paraId="7605A107" w14:textId="6F04268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23779246" w14:textId="2FE57C5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6ZOYC</w:t>
            </w:r>
          </w:p>
        </w:tc>
        <w:tc>
          <w:tcPr>
            <w:tcW w:w="720" w:type="dxa"/>
            <w:vAlign w:val="bottom"/>
          </w:tcPr>
          <w:p w14:paraId="46559D4E" w14:textId="11E0143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1021</w:t>
            </w:r>
          </w:p>
        </w:tc>
        <w:tc>
          <w:tcPr>
            <w:tcW w:w="900" w:type="dxa"/>
            <w:vAlign w:val="bottom"/>
          </w:tcPr>
          <w:p w14:paraId="23D084A7" w14:textId="5C751A9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536D2F13" w14:textId="272F0D7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5W9LC</w:t>
            </w:r>
          </w:p>
        </w:tc>
        <w:tc>
          <w:tcPr>
            <w:tcW w:w="720" w:type="dxa"/>
            <w:vAlign w:val="bottom"/>
          </w:tcPr>
          <w:p w14:paraId="2EBCC8D1" w14:textId="53252D2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726</w:t>
            </w:r>
          </w:p>
        </w:tc>
        <w:tc>
          <w:tcPr>
            <w:tcW w:w="1080" w:type="dxa"/>
            <w:vAlign w:val="bottom"/>
          </w:tcPr>
          <w:p w14:paraId="64115A07" w14:textId="5441381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3FFD5009" w14:textId="60237C3C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4BD8AFDA" w14:textId="1C207A6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6NB3A</w:t>
            </w:r>
          </w:p>
        </w:tc>
        <w:tc>
          <w:tcPr>
            <w:tcW w:w="720" w:type="dxa"/>
            <w:noWrap/>
            <w:vAlign w:val="bottom"/>
          </w:tcPr>
          <w:p w14:paraId="52DF199B" w14:textId="2505309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1169</w:t>
            </w:r>
          </w:p>
        </w:tc>
        <w:tc>
          <w:tcPr>
            <w:tcW w:w="900" w:type="dxa"/>
            <w:noWrap/>
            <w:vAlign w:val="bottom"/>
          </w:tcPr>
          <w:p w14:paraId="53E6403A" w14:textId="5325F9E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4B286330" w14:textId="0D46C6F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6X29B</w:t>
            </w:r>
          </w:p>
        </w:tc>
        <w:tc>
          <w:tcPr>
            <w:tcW w:w="720" w:type="dxa"/>
            <w:vAlign w:val="bottom"/>
          </w:tcPr>
          <w:p w14:paraId="51EA1C50" w14:textId="6F4A9A0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900" w:type="dxa"/>
            <w:vAlign w:val="bottom"/>
          </w:tcPr>
          <w:p w14:paraId="76799460" w14:textId="1C03411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747584C6" w14:textId="7ADC456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6ZOXC</w:t>
            </w:r>
          </w:p>
        </w:tc>
        <w:tc>
          <w:tcPr>
            <w:tcW w:w="720" w:type="dxa"/>
            <w:vAlign w:val="bottom"/>
          </w:tcPr>
          <w:p w14:paraId="2A7DE14B" w14:textId="6F5E9D2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900" w:type="dxa"/>
            <w:vAlign w:val="bottom"/>
          </w:tcPr>
          <w:p w14:paraId="207CD15D" w14:textId="1BBF2E2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719EDCBA" w14:textId="6511697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5W9JG</w:t>
            </w:r>
          </w:p>
        </w:tc>
        <w:tc>
          <w:tcPr>
            <w:tcW w:w="720" w:type="dxa"/>
            <w:vAlign w:val="bottom"/>
          </w:tcPr>
          <w:p w14:paraId="52B53529" w14:textId="6807493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1080" w:type="dxa"/>
            <w:vAlign w:val="bottom"/>
          </w:tcPr>
          <w:p w14:paraId="0B51603F" w14:textId="7A9117D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28A99D9A" w14:textId="639D27EB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73F437CB" w14:textId="72F1061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6ACKA</w:t>
            </w:r>
          </w:p>
        </w:tc>
        <w:tc>
          <w:tcPr>
            <w:tcW w:w="720" w:type="dxa"/>
            <w:noWrap/>
            <w:vAlign w:val="bottom"/>
          </w:tcPr>
          <w:p w14:paraId="7B0D4E5E" w14:textId="23833470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noWrap/>
            <w:vAlign w:val="bottom"/>
          </w:tcPr>
          <w:p w14:paraId="48847471" w14:textId="7B7F7A3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1CB4251F" w14:textId="43E55E6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6WPSB</w:t>
            </w:r>
          </w:p>
        </w:tc>
        <w:tc>
          <w:tcPr>
            <w:tcW w:w="720" w:type="dxa"/>
            <w:vAlign w:val="bottom"/>
          </w:tcPr>
          <w:p w14:paraId="2EE8246B" w14:textId="5162AA9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955</w:t>
            </w:r>
          </w:p>
        </w:tc>
        <w:tc>
          <w:tcPr>
            <w:tcW w:w="900" w:type="dxa"/>
            <w:vAlign w:val="bottom"/>
          </w:tcPr>
          <w:p w14:paraId="361536F8" w14:textId="51367C2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7C7FD95B" w14:textId="105A009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6XEYC</w:t>
            </w:r>
          </w:p>
        </w:tc>
        <w:tc>
          <w:tcPr>
            <w:tcW w:w="720" w:type="dxa"/>
            <w:vAlign w:val="bottom"/>
          </w:tcPr>
          <w:p w14:paraId="30D6E58C" w14:textId="67D618D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1030</w:t>
            </w:r>
          </w:p>
        </w:tc>
        <w:tc>
          <w:tcPr>
            <w:tcW w:w="900" w:type="dxa"/>
            <w:vAlign w:val="bottom"/>
          </w:tcPr>
          <w:p w14:paraId="7EFB4F3E" w14:textId="1B84DF5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2B6406C4" w14:textId="2B4CE19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5W9HG</w:t>
            </w:r>
          </w:p>
        </w:tc>
        <w:tc>
          <w:tcPr>
            <w:tcW w:w="720" w:type="dxa"/>
            <w:vAlign w:val="bottom"/>
          </w:tcPr>
          <w:p w14:paraId="04A112B1" w14:textId="3F77E83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463</w:t>
            </w:r>
          </w:p>
        </w:tc>
        <w:tc>
          <w:tcPr>
            <w:tcW w:w="1080" w:type="dxa"/>
            <w:vAlign w:val="bottom"/>
          </w:tcPr>
          <w:p w14:paraId="500BEEEF" w14:textId="7614C8A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66EE8AA3" w14:textId="7578DBAE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0E0FE927" w14:textId="64814FE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6ACJA</w:t>
            </w:r>
          </w:p>
        </w:tc>
        <w:tc>
          <w:tcPr>
            <w:tcW w:w="720" w:type="dxa"/>
            <w:noWrap/>
            <w:vAlign w:val="bottom"/>
          </w:tcPr>
          <w:p w14:paraId="1370263B" w14:textId="4FE401CD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noWrap/>
            <w:vAlign w:val="bottom"/>
          </w:tcPr>
          <w:p w14:paraId="50776D97" w14:textId="7925F2FB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298CCF36" w14:textId="3244D6B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6VXXB</w:t>
            </w:r>
          </w:p>
        </w:tc>
        <w:tc>
          <w:tcPr>
            <w:tcW w:w="720" w:type="dxa"/>
            <w:vAlign w:val="bottom"/>
          </w:tcPr>
          <w:p w14:paraId="4F444A39" w14:textId="15ED93A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972</w:t>
            </w:r>
          </w:p>
        </w:tc>
        <w:tc>
          <w:tcPr>
            <w:tcW w:w="900" w:type="dxa"/>
            <w:vAlign w:val="bottom"/>
          </w:tcPr>
          <w:p w14:paraId="4F1A249D" w14:textId="564551F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71A95E3A" w14:textId="53787BD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6XKLC</w:t>
            </w:r>
          </w:p>
        </w:tc>
        <w:tc>
          <w:tcPr>
            <w:tcW w:w="720" w:type="dxa"/>
            <w:vAlign w:val="bottom"/>
          </w:tcPr>
          <w:p w14:paraId="522B29F2" w14:textId="50330D1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976</w:t>
            </w:r>
          </w:p>
        </w:tc>
        <w:tc>
          <w:tcPr>
            <w:tcW w:w="900" w:type="dxa"/>
            <w:vAlign w:val="bottom"/>
          </w:tcPr>
          <w:p w14:paraId="6D046FC8" w14:textId="518B0BF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1F3CC06A" w14:textId="1662380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5XLRC</w:t>
            </w:r>
          </w:p>
        </w:tc>
        <w:tc>
          <w:tcPr>
            <w:tcW w:w="720" w:type="dxa"/>
            <w:vAlign w:val="bottom"/>
          </w:tcPr>
          <w:p w14:paraId="43EF6E7E" w14:textId="510C7FD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1022</w:t>
            </w:r>
          </w:p>
        </w:tc>
        <w:tc>
          <w:tcPr>
            <w:tcW w:w="1080" w:type="dxa"/>
            <w:vAlign w:val="bottom"/>
          </w:tcPr>
          <w:p w14:paraId="70014178" w14:textId="6792563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7A90CE4B" w14:textId="1E15A0E1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6849781D" w14:textId="3FE77B66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6ACGA</w:t>
            </w:r>
          </w:p>
        </w:tc>
        <w:tc>
          <w:tcPr>
            <w:tcW w:w="720" w:type="dxa"/>
            <w:noWrap/>
            <w:vAlign w:val="bottom"/>
          </w:tcPr>
          <w:p w14:paraId="6591D5C3" w14:textId="2E75C76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noWrap/>
            <w:vAlign w:val="bottom"/>
          </w:tcPr>
          <w:p w14:paraId="26C282E4" w14:textId="776FA1F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0ECB1D41" w14:textId="3C665FB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6VSBB</w:t>
            </w:r>
          </w:p>
        </w:tc>
        <w:tc>
          <w:tcPr>
            <w:tcW w:w="720" w:type="dxa"/>
            <w:vAlign w:val="bottom"/>
          </w:tcPr>
          <w:p w14:paraId="7BC5BD1D" w14:textId="3E72303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973</w:t>
            </w:r>
          </w:p>
        </w:tc>
        <w:tc>
          <w:tcPr>
            <w:tcW w:w="900" w:type="dxa"/>
            <w:vAlign w:val="bottom"/>
          </w:tcPr>
          <w:p w14:paraId="20B43314" w14:textId="3DB188A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720" w:type="dxa"/>
            <w:vAlign w:val="bottom"/>
          </w:tcPr>
          <w:p w14:paraId="119A2CE5" w14:textId="5E56FB4A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7C2LC</w:t>
            </w:r>
          </w:p>
        </w:tc>
        <w:tc>
          <w:tcPr>
            <w:tcW w:w="720" w:type="dxa"/>
            <w:vAlign w:val="bottom"/>
          </w:tcPr>
          <w:p w14:paraId="40B09E2E" w14:textId="49F329B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1049</w:t>
            </w:r>
          </w:p>
        </w:tc>
        <w:tc>
          <w:tcPr>
            <w:tcW w:w="900" w:type="dxa"/>
            <w:vAlign w:val="bottom"/>
          </w:tcPr>
          <w:p w14:paraId="0A0AE878" w14:textId="10931CA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5724C82D" w14:textId="7403664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5X5BC</w:t>
            </w:r>
          </w:p>
        </w:tc>
        <w:tc>
          <w:tcPr>
            <w:tcW w:w="720" w:type="dxa"/>
            <w:vAlign w:val="bottom"/>
          </w:tcPr>
          <w:p w14:paraId="59D437DE" w14:textId="4176D4B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1053</w:t>
            </w:r>
          </w:p>
        </w:tc>
        <w:tc>
          <w:tcPr>
            <w:tcW w:w="1080" w:type="dxa"/>
            <w:vAlign w:val="bottom"/>
          </w:tcPr>
          <w:p w14:paraId="6A09AE7A" w14:textId="06CBF33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4750CC46" w14:textId="589A845D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2047072A" w14:textId="10A581FC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6ACDA</w:t>
            </w:r>
          </w:p>
        </w:tc>
        <w:tc>
          <w:tcPr>
            <w:tcW w:w="720" w:type="dxa"/>
            <w:noWrap/>
            <w:vAlign w:val="bottom"/>
          </w:tcPr>
          <w:p w14:paraId="5FEA89BB" w14:textId="387860C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noWrap/>
            <w:vAlign w:val="bottom"/>
          </w:tcPr>
          <w:p w14:paraId="43B2C2F8" w14:textId="7D24E5DD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7C645013" w14:textId="5ED519A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6Q07B</w:t>
            </w:r>
          </w:p>
        </w:tc>
        <w:tc>
          <w:tcPr>
            <w:tcW w:w="720" w:type="dxa"/>
            <w:vAlign w:val="bottom"/>
          </w:tcPr>
          <w:p w14:paraId="3219B85B" w14:textId="30452BF4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vAlign w:val="bottom"/>
          </w:tcPr>
          <w:p w14:paraId="084C611F" w14:textId="68B3E9C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6DB1D96C" w14:textId="76C00D9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6ZGIC</w:t>
            </w:r>
          </w:p>
        </w:tc>
        <w:tc>
          <w:tcPr>
            <w:tcW w:w="720" w:type="dxa"/>
            <w:vAlign w:val="bottom"/>
          </w:tcPr>
          <w:p w14:paraId="6F361984" w14:textId="40D60D2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1098</w:t>
            </w:r>
          </w:p>
        </w:tc>
        <w:tc>
          <w:tcPr>
            <w:tcW w:w="900" w:type="dxa"/>
            <w:vAlign w:val="bottom"/>
          </w:tcPr>
          <w:p w14:paraId="0A57E71A" w14:textId="6EC487E2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299551B5" w14:textId="593E19F6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5X58C</w:t>
            </w:r>
          </w:p>
        </w:tc>
        <w:tc>
          <w:tcPr>
            <w:tcW w:w="720" w:type="dxa"/>
            <w:vAlign w:val="bottom"/>
          </w:tcPr>
          <w:p w14:paraId="1365E15E" w14:textId="3E76C6D0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1052</w:t>
            </w:r>
          </w:p>
        </w:tc>
        <w:tc>
          <w:tcPr>
            <w:tcW w:w="1080" w:type="dxa"/>
            <w:vAlign w:val="bottom"/>
          </w:tcPr>
          <w:p w14:paraId="512CC426" w14:textId="6DB5E83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4E907C08" w14:textId="0DAF5DFB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01B96530" w14:textId="0B934500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6ACCA</w:t>
            </w:r>
          </w:p>
        </w:tc>
        <w:tc>
          <w:tcPr>
            <w:tcW w:w="720" w:type="dxa"/>
            <w:noWrap/>
            <w:vAlign w:val="bottom"/>
          </w:tcPr>
          <w:p w14:paraId="406B880D" w14:textId="2BCAD244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1065</w:t>
            </w:r>
          </w:p>
        </w:tc>
        <w:tc>
          <w:tcPr>
            <w:tcW w:w="900" w:type="dxa"/>
            <w:noWrap/>
            <w:vAlign w:val="bottom"/>
          </w:tcPr>
          <w:p w14:paraId="784F3B9B" w14:textId="1EF1363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34207F74" w14:textId="591C9C0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6Q06B</w:t>
            </w:r>
          </w:p>
        </w:tc>
        <w:tc>
          <w:tcPr>
            <w:tcW w:w="720" w:type="dxa"/>
            <w:vAlign w:val="bottom"/>
          </w:tcPr>
          <w:p w14:paraId="7B40243E" w14:textId="399BD5B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vAlign w:val="bottom"/>
          </w:tcPr>
          <w:p w14:paraId="4B155A15" w14:textId="2A61FD3C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1AAA5AFB" w14:textId="049DD1B5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6ZGHC</w:t>
            </w:r>
          </w:p>
        </w:tc>
        <w:tc>
          <w:tcPr>
            <w:tcW w:w="720" w:type="dxa"/>
            <w:vAlign w:val="bottom"/>
          </w:tcPr>
          <w:p w14:paraId="397AFD3B" w14:textId="3582AFBF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1080</w:t>
            </w:r>
          </w:p>
        </w:tc>
        <w:tc>
          <w:tcPr>
            <w:tcW w:w="900" w:type="dxa"/>
            <w:vAlign w:val="bottom"/>
          </w:tcPr>
          <w:p w14:paraId="47730295" w14:textId="719D058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bottom"/>
          </w:tcPr>
          <w:p w14:paraId="3963A9FF" w14:textId="769B3B5B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5WRGC</w:t>
            </w:r>
          </w:p>
        </w:tc>
        <w:tc>
          <w:tcPr>
            <w:tcW w:w="720" w:type="dxa"/>
            <w:vAlign w:val="bottom"/>
          </w:tcPr>
          <w:p w14:paraId="3DB9A658" w14:textId="3C41121D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736</w:t>
            </w:r>
          </w:p>
        </w:tc>
        <w:tc>
          <w:tcPr>
            <w:tcW w:w="1080" w:type="dxa"/>
            <w:vAlign w:val="bottom"/>
          </w:tcPr>
          <w:p w14:paraId="34F3BEE9" w14:textId="2760A65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</w:tr>
      <w:tr w:rsidR="00FE6DDE" w:rsidRPr="00FE6DDE" w14:paraId="73B21E50" w14:textId="112FB155" w:rsidTr="00C1213E">
        <w:trPr>
          <w:trHeight w:val="320"/>
        </w:trPr>
        <w:tc>
          <w:tcPr>
            <w:tcW w:w="720" w:type="dxa"/>
            <w:noWrap/>
            <w:vAlign w:val="bottom"/>
          </w:tcPr>
          <w:p w14:paraId="17F311C8" w14:textId="26B44E77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6CS0A</w:t>
            </w:r>
          </w:p>
        </w:tc>
        <w:tc>
          <w:tcPr>
            <w:tcW w:w="720" w:type="dxa"/>
            <w:noWrap/>
            <w:vAlign w:val="bottom"/>
          </w:tcPr>
          <w:p w14:paraId="62FDD516" w14:textId="6E32F063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900" w:type="dxa"/>
            <w:noWrap/>
            <w:vAlign w:val="bottom"/>
          </w:tcPr>
          <w:p w14:paraId="3EE48602" w14:textId="333CF8E8" w:rsidR="00FE6DDE" w:rsidRPr="00200E0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1BDDCFE3" w14:textId="2301471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6Q05B</w:t>
            </w:r>
          </w:p>
        </w:tc>
        <w:tc>
          <w:tcPr>
            <w:tcW w:w="720" w:type="dxa"/>
            <w:vAlign w:val="bottom"/>
          </w:tcPr>
          <w:p w14:paraId="3DCED013" w14:textId="03106FA9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1159</w:t>
            </w:r>
          </w:p>
        </w:tc>
        <w:tc>
          <w:tcPr>
            <w:tcW w:w="900" w:type="dxa"/>
            <w:vAlign w:val="bottom"/>
          </w:tcPr>
          <w:p w14:paraId="2AF2F1CE" w14:textId="28984C03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MERS-</w:t>
            </w:r>
            <w:proofErr w:type="spellStart"/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CoV</w:t>
            </w:r>
            <w:proofErr w:type="spellEnd"/>
          </w:p>
        </w:tc>
        <w:tc>
          <w:tcPr>
            <w:tcW w:w="720" w:type="dxa"/>
            <w:vAlign w:val="bottom"/>
          </w:tcPr>
          <w:p w14:paraId="4EC7BBD5" w14:textId="2FEB0A41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6ZGGC</w:t>
            </w:r>
          </w:p>
        </w:tc>
        <w:tc>
          <w:tcPr>
            <w:tcW w:w="720" w:type="dxa"/>
            <w:vAlign w:val="bottom"/>
          </w:tcPr>
          <w:p w14:paraId="5BC91EE7" w14:textId="66F5283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1067</w:t>
            </w:r>
          </w:p>
        </w:tc>
        <w:tc>
          <w:tcPr>
            <w:tcW w:w="900" w:type="dxa"/>
            <w:vAlign w:val="bottom"/>
          </w:tcPr>
          <w:p w14:paraId="30C3F761" w14:textId="6614C68E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  <w:r w:rsidRPr="00FE6DDE"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  <w:t>SARS-CoV-2</w:t>
            </w:r>
          </w:p>
        </w:tc>
        <w:tc>
          <w:tcPr>
            <w:tcW w:w="810" w:type="dxa"/>
            <w:vAlign w:val="center"/>
          </w:tcPr>
          <w:p w14:paraId="489277B4" w14:textId="41FEA09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720" w:type="dxa"/>
            <w:vAlign w:val="center"/>
          </w:tcPr>
          <w:p w14:paraId="2DE1790F" w14:textId="67D3C377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1080" w:type="dxa"/>
            <w:vAlign w:val="center"/>
          </w:tcPr>
          <w:p w14:paraId="587A6846" w14:textId="00877658" w:rsidR="00FE6DDE" w:rsidRPr="00FE6DDE" w:rsidRDefault="00FE6DDE" w:rsidP="00FE6DDE">
            <w:pPr>
              <w:rPr>
                <w:rFonts w:ascii="Aptos Narrow" w:hAnsi="Aptos Narrow"/>
                <w:b/>
                <w:bCs/>
                <w:color w:val="000000"/>
                <w:sz w:val="13"/>
                <w:szCs w:val="13"/>
              </w:rPr>
            </w:pPr>
          </w:p>
        </w:tc>
      </w:tr>
    </w:tbl>
    <w:p w14:paraId="778E47CE" w14:textId="77777777" w:rsidR="00FE6DDE" w:rsidRDefault="00FE6DDE" w:rsidP="003E715D">
      <w:pPr>
        <w:rPr>
          <w:rFonts w:asciiTheme="minorBidi" w:hAnsiTheme="minorBidi" w:cstheme="minorBidi"/>
        </w:rPr>
      </w:pPr>
    </w:p>
    <w:p w14:paraId="693C4BAD" w14:textId="107890A0" w:rsidR="00756B52" w:rsidRDefault="00756B52" w:rsidP="003E715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Table S3. </w:t>
      </w:r>
      <w:r w:rsidR="00E1693B">
        <w:rPr>
          <w:rFonts w:asciiTheme="minorBidi" w:hAnsiTheme="minorBidi" w:cstheme="minorBidi"/>
        </w:rPr>
        <w:t>The results of 1-NN classification on SARS Proteome using CPE.</w:t>
      </w:r>
    </w:p>
    <w:p w14:paraId="571CABA5" w14:textId="77777777" w:rsidR="00756B52" w:rsidRDefault="00756B52" w:rsidP="003E715D">
      <w:pPr>
        <w:rPr>
          <w:rFonts w:asciiTheme="minorBidi" w:hAnsiTheme="minorBidi" w:cstheme="minorBidi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316"/>
        <w:gridCol w:w="1261"/>
        <w:gridCol w:w="1374"/>
        <w:gridCol w:w="1261"/>
        <w:gridCol w:w="1374"/>
      </w:tblGrid>
      <w:tr w:rsidR="003D59DC" w:rsidRPr="003D59DC" w14:paraId="6E39EB31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7F6D265B" w14:textId="7AE751CF" w:rsidR="003D59DC" w:rsidRPr="003D59DC" w:rsidRDefault="003D59DC" w:rsidP="003D59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SARS_Proteom</w:t>
            </w:r>
            <w:r w:rsidR="00881D01">
              <w:rPr>
                <w:sz w:val="20"/>
                <w:szCs w:val="20"/>
              </w:rPr>
              <w:t>e</w:t>
            </w:r>
            <w:proofErr w:type="spellEnd"/>
          </w:p>
        </w:tc>
        <w:tc>
          <w:tcPr>
            <w:tcW w:w="1261" w:type="dxa"/>
            <w:noWrap/>
            <w:hideMark/>
          </w:tcPr>
          <w:p w14:paraId="19657336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ac</w:t>
            </w:r>
          </w:p>
        </w:tc>
        <w:tc>
          <w:tcPr>
            <w:tcW w:w="1261" w:type="dxa"/>
            <w:noWrap/>
            <w:hideMark/>
          </w:tcPr>
          <w:p w14:paraId="6401A5B9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pr</w:t>
            </w:r>
          </w:p>
        </w:tc>
        <w:tc>
          <w:tcPr>
            <w:tcW w:w="1261" w:type="dxa"/>
            <w:noWrap/>
            <w:hideMark/>
          </w:tcPr>
          <w:p w14:paraId="2E3F9282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re</w:t>
            </w:r>
          </w:p>
        </w:tc>
        <w:tc>
          <w:tcPr>
            <w:tcW w:w="1261" w:type="dxa"/>
            <w:noWrap/>
            <w:hideMark/>
          </w:tcPr>
          <w:p w14:paraId="57E45912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f1</w:t>
            </w:r>
          </w:p>
        </w:tc>
      </w:tr>
      <w:tr w:rsidR="003D59DC" w:rsidRPr="003D59DC" w14:paraId="5C3D0652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F00A6F8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3D59DC">
              <w:rPr>
                <w:rFonts w:ascii="Aptos Narrow" w:hAnsi="Aptos Narrow"/>
                <w:color w:val="000000"/>
              </w:rPr>
              <w:t>E_protein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17124EC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46554E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E77F51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96.55</w:t>
            </w:r>
          </w:p>
        </w:tc>
        <w:tc>
          <w:tcPr>
            <w:tcW w:w="1261" w:type="dxa"/>
            <w:noWrap/>
            <w:hideMark/>
          </w:tcPr>
          <w:p w14:paraId="4B0364C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3D59DC" w:rsidRPr="003D59DC" w14:paraId="4768289B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2C285933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N_C-</w:t>
            </w:r>
            <w:proofErr w:type="spellStart"/>
            <w:r w:rsidRPr="003D59DC"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22F2B21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53A7483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38B403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02BB26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2410D41A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01EAA093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N_N-</w:t>
            </w:r>
            <w:proofErr w:type="spellStart"/>
            <w:r w:rsidRPr="003D59DC"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211EC7D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4E59C4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99.82</w:t>
            </w:r>
          </w:p>
        </w:tc>
        <w:tc>
          <w:tcPr>
            <w:tcW w:w="1261" w:type="dxa"/>
            <w:noWrap/>
            <w:hideMark/>
          </w:tcPr>
          <w:p w14:paraId="67A88B4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7F52EC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5B1BE87E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4A59F52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NSP1_protein</w:t>
            </w:r>
          </w:p>
        </w:tc>
        <w:tc>
          <w:tcPr>
            <w:tcW w:w="1261" w:type="dxa"/>
            <w:noWrap/>
            <w:hideMark/>
          </w:tcPr>
          <w:p w14:paraId="50DDD74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69983AA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00FB2B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95.83</w:t>
            </w:r>
          </w:p>
        </w:tc>
        <w:tc>
          <w:tcPr>
            <w:tcW w:w="1261" w:type="dxa"/>
            <w:noWrap/>
            <w:hideMark/>
          </w:tcPr>
          <w:p w14:paraId="45474B2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3D59DC" w:rsidRPr="003D59DC" w14:paraId="3A54B960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58B3203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NSP10_protein</w:t>
            </w:r>
          </w:p>
        </w:tc>
        <w:tc>
          <w:tcPr>
            <w:tcW w:w="1261" w:type="dxa"/>
            <w:noWrap/>
            <w:hideMark/>
          </w:tcPr>
          <w:p w14:paraId="6AE87E4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4424E6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EC5A33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F12ABC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719A99F5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5F5867A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NSP12_protein</w:t>
            </w:r>
          </w:p>
        </w:tc>
        <w:tc>
          <w:tcPr>
            <w:tcW w:w="1261" w:type="dxa"/>
            <w:noWrap/>
            <w:hideMark/>
          </w:tcPr>
          <w:p w14:paraId="5D8E1C7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2FE7833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FA1710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F790AA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36800E87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53113E6B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NSP13_protein</w:t>
            </w:r>
          </w:p>
        </w:tc>
        <w:tc>
          <w:tcPr>
            <w:tcW w:w="1261" w:type="dxa"/>
            <w:noWrap/>
            <w:hideMark/>
          </w:tcPr>
          <w:p w14:paraId="579476CC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59E477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428E53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FEE5D5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02BC0991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69BA19C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lastRenderedPageBreak/>
              <w:t>NSP14_protein</w:t>
            </w:r>
          </w:p>
        </w:tc>
        <w:tc>
          <w:tcPr>
            <w:tcW w:w="1261" w:type="dxa"/>
            <w:noWrap/>
            <w:hideMark/>
          </w:tcPr>
          <w:p w14:paraId="237C8F4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C90C33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89F33C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E926F12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15547510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02C7B51B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NSP15_protein</w:t>
            </w:r>
          </w:p>
        </w:tc>
        <w:tc>
          <w:tcPr>
            <w:tcW w:w="1261" w:type="dxa"/>
            <w:noWrap/>
            <w:hideMark/>
          </w:tcPr>
          <w:p w14:paraId="427B6D7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1423D9A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E61A2E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2B42DF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58D6FD52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641BA4DA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NSP16_protein</w:t>
            </w:r>
          </w:p>
        </w:tc>
        <w:tc>
          <w:tcPr>
            <w:tcW w:w="1261" w:type="dxa"/>
            <w:noWrap/>
            <w:hideMark/>
          </w:tcPr>
          <w:p w14:paraId="1390285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1C67A59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99.61</w:t>
            </w:r>
          </w:p>
        </w:tc>
        <w:tc>
          <w:tcPr>
            <w:tcW w:w="1261" w:type="dxa"/>
            <w:noWrap/>
            <w:hideMark/>
          </w:tcPr>
          <w:p w14:paraId="4F473BA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AC7AA2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6A70B493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4AC10F53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NSP2_protein</w:t>
            </w:r>
          </w:p>
        </w:tc>
        <w:tc>
          <w:tcPr>
            <w:tcW w:w="1261" w:type="dxa"/>
            <w:noWrap/>
            <w:hideMark/>
          </w:tcPr>
          <w:p w14:paraId="6B75C98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20C0385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93E8A1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F458E4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0E14281D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00CC69B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NSP3_cd21525_SUD_C_SARS-CoV_Nsp3</w:t>
            </w:r>
          </w:p>
        </w:tc>
        <w:tc>
          <w:tcPr>
            <w:tcW w:w="1261" w:type="dxa"/>
            <w:noWrap/>
            <w:hideMark/>
          </w:tcPr>
          <w:p w14:paraId="3D010E3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6C8B214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99.2</w:t>
            </w:r>
          </w:p>
        </w:tc>
        <w:tc>
          <w:tcPr>
            <w:tcW w:w="1261" w:type="dxa"/>
            <w:noWrap/>
            <w:hideMark/>
          </w:tcPr>
          <w:p w14:paraId="3089A40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B66493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13F157E4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653A58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NSP3_cd21557_Macro_X_Nsp3-like</w:t>
            </w:r>
          </w:p>
        </w:tc>
        <w:tc>
          <w:tcPr>
            <w:tcW w:w="1261" w:type="dxa"/>
            <w:noWrap/>
            <w:hideMark/>
          </w:tcPr>
          <w:p w14:paraId="4202AA8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B53C4A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57ABC71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7402367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3D59DC" w:rsidRPr="003D59DC" w14:paraId="52E81506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2CC590AF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NSP3_cd21717_TM_Y_SARS-CoV-like_Nsp3_C</w:t>
            </w:r>
          </w:p>
        </w:tc>
        <w:tc>
          <w:tcPr>
            <w:tcW w:w="1261" w:type="dxa"/>
            <w:noWrap/>
            <w:hideMark/>
          </w:tcPr>
          <w:p w14:paraId="324C4EA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4726F0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519496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5621348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62B6609C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2C7B710E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NSP3_cd21732_betaCoV_PLPro</w:t>
            </w:r>
          </w:p>
        </w:tc>
        <w:tc>
          <w:tcPr>
            <w:tcW w:w="1261" w:type="dxa"/>
            <w:noWrap/>
            <w:hideMark/>
          </w:tcPr>
          <w:p w14:paraId="16ACF2D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03EBEF6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99.18</w:t>
            </w:r>
          </w:p>
        </w:tc>
        <w:tc>
          <w:tcPr>
            <w:tcW w:w="1261" w:type="dxa"/>
            <w:noWrap/>
            <w:hideMark/>
          </w:tcPr>
          <w:p w14:paraId="0D4C141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AAB8FB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742461F7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09A532CB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NSP3_cd21822_SARS-CoV-like_Nsp3_NAB</w:t>
            </w:r>
          </w:p>
        </w:tc>
        <w:tc>
          <w:tcPr>
            <w:tcW w:w="1261" w:type="dxa"/>
            <w:noWrap/>
            <w:hideMark/>
          </w:tcPr>
          <w:p w14:paraId="219A3B5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4E4194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98.33</w:t>
            </w:r>
          </w:p>
        </w:tc>
        <w:tc>
          <w:tcPr>
            <w:tcW w:w="1261" w:type="dxa"/>
            <w:noWrap/>
            <w:hideMark/>
          </w:tcPr>
          <w:p w14:paraId="2DAB99D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99.16</w:t>
            </w:r>
          </w:p>
        </w:tc>
        <w:tc>
          <w:tcPr>
            <w:tcW w:w="1261" w:type="dxa"/>
            <w:noWrap/>
            <w:hideMark/>
          </w:tcPr>
          <w:p w14:paraId="2B3A3C3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3D59DC" w:rsidRPr="003D59DC" w14:paraId="03C9F374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2CF4115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NSP3_cl00019_Macro_SF</w:t>
            </w:r>
          </w:p>
        </w:tc>
        <w:tc>
          <w:tcPr>
            <w:tcW w:w="1261" w:type="dxa"/>
            <w:noWrap/>
            <w:hideMark/>
          </w:tcPr>
          <w:p w14:paraId="5400A25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75FAF2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CD0429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97.62</w:t>
            </w:r>
          </w:p>
        </w:tc>
        <w:tc>
          <w:tcPr>
            <w:tcW w:w="1261" w:type="dxa"/>
            <w:noWrap/>
            <w:hideMark/>
          </w:tcPr>
          <w:p w14:paraId="0C9679C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3D59DC" w:rsidRPr="003D59DC" w14:paraId="099ACEBE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758D52CC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NSP3_cl13138_SUD-M</w:t>
            </w:r>
          </w:p>
        </w:tc>
        <w:tc>
          <w:tcPr>
            <w:tcW w:w="1261" w:type="dxa"/>
            <w:noWrap/>
            <w:hideMark/>
          </w:tcPr>
          <w:p w14:paraId="49AE5C0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410CBB5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99.17</w:t>
            </w:r>
          </w:p>
        </w:tc>
        <w:tc>
          <w:tcPr>
            <w:tcW w:w="1261" w:type="dxa"/>
            <w:noWrap/>
            <w:hideMark/>
          </w:tcPr>
          <w:p w14:paraId="207B4FF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95.97</w:t>
            </w:r>
          </w:p>
        </w:tc>
        <w:tc>
          <w:tcPr>
            <w:tcW w:w="1261" w:type="dxa"/>
            <w:noWrap/>
            <w:hideMark/>
          </w:tcPr>
          <w:p w14:paraId="35B8B23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3D59DC" w:rsidRPr="003D59DC" w14:paraId="1D55801A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12F9F6D0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NSP3_cl13772_DUF3655</w:t>
            </w:r>
          </w:p>
        </w:tc>
        <w:tc>
          <w:tcPr>
            <w:tcW w:w="1261" w:type="dxa"/>
            <w:noWrap/>
            <w:hideMark/>
          </w:tcPr>
          <w:p w14:paraId="1A7E4E5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A907C6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4026879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B6E9BA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51A0225B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74202EA6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NSP5_protein</w:t>
            </w:r>
          </w:p>
        </w:tc>
        <w:tc>
          <w:tcPr>
            <w:tcW w:w="1261" w:type="dxa"/>
            <w:noWrap/>
            <w:hideMark/>
          </w:tcPr>
          <w:p w14:paraId="11AA81E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55464E7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53CF30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99.59</w:t>
            </w:r>
          </w:p>
        </w:tc>
        <w:tc>
          <w:tcPr>
            <w:tcW w:w="1261" w:type="dxa"/>
            <w:noWrap/>
            <w:hideMark/>
          </w:tcPr>
          <w:p w14:paraId="0E439462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377FCF78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0752E417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NSP7_protein</w:t>
            </w:r>
          </w:p>
        </w:tc>
        <w:tc>
          <w:tcPr>
            <w:tcW w:w="1261" w:type="dxa"/>
            <w:noWrap/>
            <w:hideMark/>
          </w:tcPr>
          <w:p w14:paraId="1204F07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6289E23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EB841C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DC05B6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6F387C6E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D46FFE4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NSP8_protein</w:t>
            </w:r>
          </w:p>
        </w:tc>
        <w:tc>
          <w:tcPr>
            <w:tcW w:w="1261" w:type="dxa"/>
            <w:noWrap/>
            <w:hideMark/>
          </w:tcPr>
          <w:p w14:paraId="67D3AAB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3E49F77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99.5</w:t>
            </w:r>
          </w:p>
        </w:tc>
        <w:tc>
          <w:tcPr>
            <w:tcW w:w="1261" w:type="dxa"/>
            <w:noWrap/>
            <w:hideMark/>
          </w:tcPr>
          <w:p w14:paraId="36A866A7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576F24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72FF5976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650A797A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NSP9_protein</w:t>
            </w:r>
          </w:p>
        </w:tc>
        <w:tc>
          <w:tcPr>
            <w:tcW w:w="1261" w:type="dxa"/>
            <w:noWrap/>
            <w:hideMark/>
          </w:tcPr>
          <w:p w14:paraId="5DE31E5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6D10452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98.21</w:t>
            </w:r>
          </w:p>
        </w:tc>
        <w:tc>
          <w:tcPr>
            <w:tcW w:w="1261" w:type="dxa"/>
            <w:noWrap/>
            <w:hideMark/>
          </w:tcPr>
          <w:p w14:paraId="2439B692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99.4</w:t>
            </w:r>
          </w:p>
        </w:tc>
        <w:tc>
          <w:tcPr>
            <w:tcW w:w="1261" w:type="dxa"/>
            <w:noWrap/>
            <w:hideMark/>
          </w:tcPr>
          <w:p w14:paraId="551DCAF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3D59DC" w:rsidRPr="003D59DC" w14:paraId="02107A7C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491802DF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orf3a_protein</w:t>
            </w:r>
          </w:p>
        </w:tc>
        <w:tc>
          <w:tcPr>
            <w:tcW w:w="1261" w:type="dxa"/>
            <w:noWrap/>
            <w:hideMark/>
          </w:tcPr>
          <w:p w14:paraId="3932FA5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3BB4AA0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32AC69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B11B9C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6C867F35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4D379833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orf7a_protein</w:t>
            </w:r>
          </w:p>
        </w:tc>
        <w:tc>
          <w:tcPr>
            <w:tcW w:w="1261" w:type="dxa"/>
            <w:noWrap/>
            <w:hideMark/>
          </w:tcPr>
          <w:p w14:paraId="68D6BC5C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1105127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AA2B23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E9C4818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702E8ADE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7ECB00D2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orf8_protein</w:t>
            </w:r>
          </w:p>
        </w:tc>
        <w:tc>
          <w:tcPr>
            <w:tcW w:w="1261" w:type="dxa"/>
            <w:noWrap/>
            <w:hideMark/>
          </w:tcPr>
          <w:p w14:paraId="4CEB8022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019F7E55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EBE3E85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37164A3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5B1F6B40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449255B1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orf9b_protein</w:t>
            </w:r>
          </w:p>
        </w:tc>
        <w:tc>
          <w:tcPr>
            <w:tcW w:w="1261" w:type="dxa"/>
            <w:noWrap/>
            <w:hideMark/>
          </w:tcPr>
          <w:p w14:paraId="3CEE487C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1C5F8714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91.3</w:t>
            </w:r>
          </w:p>
        </w:tc>
        <w:tc>
          <w:tcPr>
            <w:tcW w:w="1261" w:type="dxa"/>
            <w:noWrap/>
            <w:hideMark/>
          </w:tcPr>
          <w:p w14:paraId="17CDCF6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D9B552D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95</w:t>
            </w:r>
          </w:p>
        </w:tc>
      </w:tr>
      <w:tr w:rsidR="003D59DC" w:rsidRPr="003D59DC" w14:paraId="6D3C2113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5F62502A" w14:textId="77777777" w:rsidR="003D59DC" w:rsidRPr="003D59DC" w:rsidRDefault="003D59DC" w:rsidP="003D59DC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3D59DC">
              <w:rPr>
                <w:rFonts w:ascii="Aptos Narrow" w:hAnsi="Aptos Narrow"/>
                <w:color w:val="000000"/>
              </w:rPr>
              <w:t>S_protein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59AA33E6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7195D3D2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BEC144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AD1C9EB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3D59DC" w:rsidRPr="003D59DC" w14:paraId="782CC148" w14:textId="77777777" w:rsidTr="003D59DC">
        <w:trPr>
          <w:trHeight w:val="320"/>
        </w:trPr>
        <w:tc>
          <w:tcPr>
            <w:tcW w:w="4316" w:type="dxa"/>
            <w:noWrap/>
            <w:hideMark/>
          </w:tcPr>
          <w:p w14:paraId="36CDB48A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1261" w:type="dxa"/>
            <w:noWrap/>
            <w:hideMark/>
          </w:tcPr>
          <w:p w14:paraId="0C93D57F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99.68</w:t>
            </w:r>
          </w:p>
        </w:tc>
        <w:tc>
          <w:tcPr>
            <w:tcW w:w="1261" w:type="dxa"/>
            <w:noWrap/>
            <w:hideMark/>
          </w:tcPr>
          <w:p w14:paraId="1E7227E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99.4110714</w:t>
            </w:r>
          </w:p>
        </w:tc>
        <w:tc>
          <w:tcPr>
            <w:tcW w:w="1261" w:type="dxa"/>
            <w:noWrap/>
            <w:hideMark/>
          </w:tcPr>
          <w:p w14:paraId="1C72912E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99.375</w:t>
            </w:r>
          </w:p>
        </w:tc>
        <w:tc>
          <w:tcPr>
            <w:tcW w:w="1261" w:type="dxa"/>
            <w:noWrap/>
            <w:hideMark/>
          </w:tcPr>
          <w:p w14:paraId="723862A1" w14:textId="77777777" w:rsidR="003D59DC" w:rsidRPr="003D59DC" w:rsidRDefault="003D59DC" w:rsidP="003D59DC">
            <w:pPr>
              <w:jc w:val="right"/>
              <w:rPr>
                <w:rFonts w:ascii="Aptos Narrow" w:hAnsi="Aptos Narrow"/>
                <w:color w:val="000000"/>
              </w:rPr>
            </w:pPr>
            <w:r w:rsidRPr="003D59DC">
              <w:rPr>
                <w:rFonts w:ascii="Aptos Narrow" w:hAnsi="Aptos Narrow"/>
                <w:color w:val="000000"/>
              </w:rPr>
              <w:t>99.4642857</w:t>
            </w:r>
          </w:p>
        </w:tc>
      </w:tr>
    </w:tbl>
    <w:p w14:paraId="324FFE37" w14:textId="77777777" w:rsidR="00756B52" w:rsidRDefault="00756B52" w:rsidP="003E715D">
      <w:pPr>
        <w:rPr>
          <w:rFonts w:asciiTheme="minorBidi" w:hAnsiTheme="minorBidi" w:cstheme="minorBidi"/>
        </w:rPr>
      </w:pPr>
    </w:p>
    <w:p w14:paraId="4D7F07B1" w14:textId="77777777" w:rsidR="00E1693B" w:rsidRDefault="00E1693B" w:rsidP="003E715D">
      <w:pPr>
        <w:rPr>
          <w:rFonts w:asciiTheme="minorBidi" w:hAnsiTheme="minorBidi" w:cstheme="minorBidi"/>
        </w:rPr>
      </w:pPr>
    </w:p>
    <w:p w14:paraId="288DAC83" w14:textId="77777777" w:rsidR="00E1693B" w:rsidRDefault="00E1693B" w:rsidP="003E715D">
      <w:pPr>
        <w:rPr>
          <w:rFonts w:asciiTheme="minorBidi" w:hAnsiTheme="minorBidi" w:cstheme="minorBidi"/>
        </w:rPr>
      </w:pPr>
    </w:p>
    <w:p w14:paraId="0AC8CF9F" w14:textId="77777777" w:rsidR="00E1693B" w:rsidRDefault="00E1693B" w:rsidP="003E715D">
      <w:pPr>
        <w:rPr>
          <w:rFonts w:asciiTheme="minorBidi" w:hAnsiTheme="minorBidi" w:cstheme="minorBidi"/>
        </w:rPr>
      </w:pPr>
    </w:p>
    <w:p w14:paraId="55D573EC" w14:textId="7926BAFF" w:rsidR="00E1693B" w:rsidRDefault="00E1693B" w:rsidP="00E1693B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Table S</w:t>
      </w:r>
      <w:r>
        <w:rPr>
          <w:rFonts w:asciiTheme="minorBidi" w:hAnsiTheme="minorBidi" w:cstheme="minorBidi"/>
        </w:rPr>
        <w:t>4</w:t>
      </w:r>
      <w:r>
        <w:rPr>
          <w:rFonts w:asciiTheme="minorBidi" w:hAnsiTheme="minorBidi" w:cstheme="minorBidi"/>
        </w:rPr>
        <w:t xml:space="preserve">. The results of 1-NN classification on SARS Proteome using </w:t>
      </w:r>
      <w:r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/>
        </w:rPr>
        <w:t>PE.</w:t>
      </w:r>
    </w:p>
    <w:p w14:paraId="0BAC15CD" w14:textId="77777777" w:rsidR="00E1693B" w:rsidRDefault="00E1693B" w:rsidP="003E715D">
      <w:pPr>
        <w:rPr>
          <w:rFonts w:asciiTheme="minorBidi" w:hAnsiTheme="minorBidi" w:cstheme="minorBidi"/>
        </w:rPr>
      </w:pPr>
    </w:p>
    <w:tbl>
      <w:tblPr>
        <w:tblStyle w:val="TableGrid"/>
        <w:tblW w:w="8336" w:type="dxa"/>
        <w:tblLook w:val="04A0" w:firstRow="1" w:lastRow="0" w:firstColumn="1" w:lastColumn="0" w:noHBand="0" w:noVBand="1"/>
      </w:tblPr>
      <w:tblGrid>
        <w:gridCol w:w="3292"/>
        <w:gridCol w:w="1261"/>
        <w:gridCol w:w="1261"/>
        <w:gridCol w:w="1261"/>
        <w:gridCol w:w="1261"/>
      </w:tblGrid>
      <w:tr w:rsidR="00E1693B" w:rsidRPr="00E1693B" w14:paraId="35B3D752" w14:textId="77777777" w:rsidTr="00E1693B">
        <w:trPr>
          <w:trHeight w:val="320"/>
        </w:trPr>
        <w:tc>
          <w:tcPr>
            <w:tcW w:w="3292" w:type="dxa"/>
          </w:tcPr>
          <w:p w14:paraId="600E86A5" w14:textId="7F6E2DA7" w:rsidR="00E1693B" w:rsidRPr="00E1693B" w:rsidRDefault="00E1693B" w:rsidP="00E1693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E1693B">
              <w:rPr>
                <w:rFonts w:ascii="Aptos Narrow" w:hAnsi="Aptos Narrow"/>
                <w:color w:val="000000"/>
              </w:rPr>
              <w:t>Proteom</w:t>
            </w:r>
            <w:proofErr w:type="spellEnd"/>
          </w:p>
        </w:tc>
        <w:tc>
          <w:tcPr>
            <w:tcW w:w="1261" w:type="dxa"/>
            <w:noWrap/>
            <w:hideMark/>
          </w:tcPr>
          <w:p w14:paraId="19DA4114" w14:textId="509BBBD4" w:rsidR="00E1693B" w:rsidRPr="00E1693B" w:rsidRDefault="00E1693B" w:rsidP="00E1693B">
            <w:pPr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ac</w:t>
            </w:r>
          </w:p>
        </w:tc>
        <w:tc>
          <w:tcPr>
            <w:tcW w:w="1261" w:type="dxa"/>
            <w:noWrap/>
            <w:hideMark/>
          </w:tcPr>
          <w:p w14:paraId="64FF5A9B" w14:textId="77777777" w:rsidR="00E1693B" w:rsidRPr="00E1693B" w:rsidRDefault="00E1693B" w:rsidP="00E1693B">
            <w:pPr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pr</w:t>
            </w:r>
          </w:p>
        </w:tc>
        <w:tc>
          <w:tcPr>
            <w:tcW w:w="1261" w:type="dxa"/>
            <w:noWrap/>
            <w:hideMark/>
          </w:tcPr>
          <w:p w14:paraId="3343CAF2" w14:textId="77777777" w:rsidR="00E1693B" w:rsidRPr="00E1693B" w:rsidRDefault="00E1693B" w:rsidP="00E1693B">
            <w:pPr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re</w:t>
            </w:r>
          </w:p>
        </w:tc>
        <w:tc>
          <w:tcPr>
            <w:tcW w:w="1261" w:type="dxa"/>
            <w:noWrap/>
            <w:hideMark/>
          </w:tcPr>
          <w:p w14:paraId="4ACD6933" w14:textId="77777777" w:rsidR="00E1693B" w:rsidRPr="00E1693B" w:rsidRDefault="00E1693B" w:rsidP="00E1693B">
            <w:pPr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f1</w:t>
            </w:r>
          </w:p>
        </w:tc>
      </w:tr>
      <w:tr w:rsidR="00E1693B" w:rsidRPr="00E1693B" w14:paraId="00F1C3A9" w14:textId="77777777" w:rsidTr="00E1693B">
        <w:trPr>
          <w:trHeight w:val="320"/>
        </w:trPr>
        <w:tc>
          <w:tcPr>
            <w:tcW w:w="3292" w:type="dxa"/>
          </w:tcPr>
          <w:p w14:paraId="2F1A0C3A" w14:textId="40DA5801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proofErr w:type="spellStart"/>
            <w:r w:rsidRPr="00E1693B">
              <w:rPr>
                <w:rFonts w:ascii="Aptos Narrow" w:hAnsi="Aptos Narrow"/>
                <w:color w:val="000000"/>
              </w:rPr>
              <w:t>E_protein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4F583556" w14:textId="66EACAA2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0603083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D5E4BD8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96.55</w:t>
            </w:r>
          </w:p>
        </w:tc>
        <w:tc>
          <w:tcPr>
            <w:tcW w:w="1261" w:type="dxa"/>
            <w:noWrap/>
            <w:hideMark/>
          </w:tcPr>
          <w:p w14:paraId="6590639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E1693B" w:rsidRPr="00E1693B" w14:paraId="2F334F4E" w14:textId="77777777" w:rsidTr="00E1693B">
        <w:trPr>
          <w:trHeight w:val="320"/>
        </w:trPr>
        <w:tc>
          <w:tcPr>
            <w:tcW w:w="3292" w:type="dxa"/>
          </w:tcPr>
          <w:p w14:paraId="4E35F12C" w14:textId="136EED44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N_C-</w:t>
            </w:r>
            <w:proofErr w:type="spellStart"/>
            <w:r w:rsidRPr="00E1693B"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55EBE2D1" w14:textId="71E881F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55693D2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15BBC3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99.82</w:t>
            </w:r>
          </w:p>
        </w:tc>
        <w:tc>
          <w:tcPr>
            <w:tcW w:w="1261" w:type="dxa"/>
            <w:noWrap/>
            <w:hideMark/>
          </w:tcPr>
          <w:p w14:paraId="7750428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CB90D21" w14:textId="77777777" w:rsidTr="00E1693B">
        <w:trPr>
          <w:trHeight w:val="320"/>
        </w:trPr>
        <w:tc>
          <w:tcPr>
            <w:tcW w:w="3292" w:type="dxa"/>
          </w:tcPr>
          <w:p w14:paraId="5C752B67" w14:textId="21910772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N_N-</w:t>
            </w:r>
            <w:proofErr w:type="spellStart"/>
            <w:r w:rsidRPr="00E1693B"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5E7624AC" w14:textId="7D593394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7569C34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5768BF5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FE4232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C9E4008" w14:textId="77777777" w:rsidTr="00E1693B">
        <w:trPr>
          <w:trHeight w:val="320"/>
        </w:trPr>
        <w:tc>
          <w:tcPr>
            <w:tcW w:w="3292" w:type="dxa"/>
          </w:tcPr>
          <w:p w14:paraId="57CDFCAB" w14:textId="53D76DA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NSP1_protein</w:t>
            </w:r>
          </w:p>
        </w:tc>
        <w:tc>
          <w:tcPr>
            <w:tcW w:w="1261" w:type="dxa"/>
            <w:noWrap/>
            <w:hideMark/>
          </w:tcPr>
          <w:p w14:paraId="52398906" w14:textId="6D4AC9A2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044A837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9A18534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95.83</w:t>
            </w:r>
          </w:p>
        </w:tc>
        <w:tc>
          <w:tcPr>
            <w:tcW w:w="1261" w:type="dxa"/>
            <w:noWrap/>
            <w:hideMark/>
          </w:tcPr>
          <w:p w14:paraId="047FFF1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E1693B" w:rsidRPr="00E1693B" w14:paraId="32394BC2" w14:textId="77777777" w:rsidTr="00E1693B">
        <w:trPr>
          <w:trHeight w:val="320"/>
        </w:trPr>
        <w:tc>
          <w:tcPr>
            <w:tcW w:w="3292" w:type="dxa"/>
          </w:tcPr>
          <w:p w14:paraId="39553898" w14:textId="0A96F704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NSP10_protein</w:t>
            </w:r>
          </w:p>
        </w:tc>
        <w:tc>
          <w:tcPr>
            <w:tcW w:w="1261" w:type="dxa"/>
            <w:noWrap/>
            <w:hideMark/>
          </w:tcPr>
          <w:p w14:paraId="4E0B4999" w14:textId="2EAA4763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2213527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99.55</w:t>
            </w:r>
          </w:p>
        </w:tc>
        <w:tc>
          <w:tcPr>
            <w:tcW w:w="1261" w:type="dxa"/>
            <w:noWrap/>
            <w:hideMark/>
          </w:tcPr>
          <w:p w14:paraId="5A50726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B42CAD0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37750B5" w14:textId="77777777" w:rsidTr="00E1693B">
        <w:trPr>
          <w:trHeight w:val="320"/>
        </w:trPr>
        <w:tc>
          <w:tcPr>
            <w:tcW w:w="3292" w:type="dxa"/>
          </w:tcPr>
          <w:p w14:paraId="7872173F" w14:textId="5C8F094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NSP12_protein</w:t>
            </w:r>
          </w:p>
        </w:tc>
        <w:tc>
          <w:tcPr>
            <w:tcW w:w="1261" w:type="dxa"/>
            <w:noWrap/>
            <w:hideMark/>
          </w:tcPr>
          <w:p w14:paraId="5B1C3069" w14:textId="215419A4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637A0B4D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C107D0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F99A9F7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95062CA" w14:textId="77777777" w:rsidTr="00E1693B">
        <w:trPr>
          <w:trHeight w:val="320"/>
        </w:trPr>
        <w:tc>
          <w:tcPr>
            <w:tcW w:w="3292" w:type="dxa"/>
          </w:tcPr>
          <w:p w14:paraId="3A72D836" w14:textId="7663C4CD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NSP13_protein</w:t>
            </w:r>
          </w:p>
        </w:tc>
        <w:tc>
          <w:tcPr>
            <w:tcW w:w="1261" w:type="dxa"/>
            <w:noWrap/>
            <w:hideMark/>
          </w:tcPr>
          <w:p w14:paraId="335FFD88" w14:textId="28F38E5B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048E12B7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970B4D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3D5BAE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641CEA71" w14:textId="77777777" w:rsidTr="00E1693B">
        <w:trPr>
          <w:trHeight w:val="320"/>
        </w:trPr>
        <w:tc>
          <w:tcPr>
            <w:tcW w:w="3292" w:type="dxa"/>
          </w:tcPr>
          <w:p w14:paraId="63939A21" w14:textId="6C81EEC5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NSP14_protein</w:t>
            </w:r>
          </w:p>
        </w:tc>
        <w:tc>
          <w:tcPr>
            <w:tcW w:w="1261" w:type="dxa"/>
            <w:noWrap/>
            <w:hideMark/>
          </w:tcPr>
          <w:p w14:paraId="6BEA9F38" w14:textId="380FF3F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22EB1E4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0F487A5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0048B3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A0380DE" w14:textId="77777777" w:rsidTr="00E1693B">
        <w:trPr>
          <w:trHeight w:val="320"/>
        </w:trPr>
        <w:tc>
          <w:tcPr>
            <w:tcW w:w="3292" w:type="dxa"/>
          </w:tcPr>
          <w:p w14:paraId="26F2EACC" w14:textId="4FB1F6F9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NSP15_protein</w:t>
            </w:r>
          </w:p>
        </w:tc>
        <w:tc>
          <w:tcPr>
            <w:tcW w:w="1261" w:type="dxa"/>
            <w:noWrap/>
            <w:hideMark/>
          </w:tcPr>
          <w:p w14:paraId="445AD096" w14:textId="588A1E2D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6B00D4AB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9EB9D95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F09218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5A6DC38" w14:textId="77777777" w:rsidTr="00E1693B">
        <w:trPr>
          <w:trHeight w:val="320"/>
        </w:trPr>
        <w:tc>
          <w:tcPr>
            <w:tcW w:w="3292" w:type="dxa"/>
          </w:tcPr>
          <w:p w14:paraId="67E2B3AC" w14:textId="795C8E96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NSP16_protein</w:t>
            </w:r>
          </w:p>
        </w:tc>
        <w:tc>
          <w:tcPr>
            <w:tcW w:w="1261" w:type="dxa"/>
            <w:noWrap/>
            <w:hideMark/>
          </w:tcPr>
          <w:p w14:paraId="43737474" w14:textId="309C164B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3F475BA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F93395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E0C3A4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61D10256" w14:textId="77777777" w:rsidTr="00E1693B">
        <w:trPr>
          <w:trHeight w:val="320"/>
        </w:trPr>
        <w:tc>
          <w:tcPr>
            <w:tcW w:w="3292" w:type="dxa"/>
          </w:tcPr>
          <w:p w14:paraId="30884701" w14:textId="6ED7126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lastRenderedPageBreak/>
              <w:t>NSP2_protein</w:t>
            </w:r>
          </w:p>
        </w:tc>
        <w:tc>
          <w:tcPr>
            <w:tcW w:w="1261" w:type="dxa"/>
            <w:noWrap/>
            <w:hideMark/>
          </w:tcPr>
          <w:p w14:paraId="6D5AFBE0" w14:textId="2F780AA8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567DAEAB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EA2BE5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46D293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3EF3AB12" w14:textId="77777777" w:rsidTr="00E1693B">
        <w:trPr>
          <w:trHeight w:val="320"/>
        </w:trPr>
        <w:tc>
          <w:tcPr>
            <w:tcW w:w="3292" w:type="dxa"/>
          </w:tcPr>
          <w:p w14:paraId="0E1E5138" w14:textId="4BEA6B5C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NSP3_cd21525_SUD_C_SARS-CoV_Nsp3</w:t>
            </w:r>
          </w:p>
        </w:tc>
        <w:tc>
          <w:tcPr>
            <w:tcW w:w="1261" w:type="dxa"/>
            <w:noWrap/>
            <w:hideMark/>
          </w:tcPr>
          <w:p w14:paraId="2A537762" w14:textId="580EC85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5F17B1C8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96.88</w:t>
            </w:r>
          </w:p>
        </w:tc>
        <w:tc>
          <w:tcPr>
            <w:tcW w:w="1261" w:type="dxa"/>
            <w:noWrap/>
            <w:hideMark/>
          </w:tcPr>
          <w:p w14:paraId="2B0C34ED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E5737D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E1693B" w:rsidRPr="00E1693B" w14:paraId="36008DA8" w14:textId="77777777" w:rsidTr="00E1693B">
        <w:trPr>
          <w:trHeight w:val="320"/>
        </w:trPr>
        <w:tc>
          <w:tcPr>
            <w:tcW w:w="3292" w:type="dxa"/>
          </w:tcPr>
          <w:p w14:paraId="7C1EE3D5" w14:textId="7B259630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NSP3_cd21557_Macro_X_Nsp3-like</w:t>
            </w:r>
          </w:p>
        </w:tc>
        <w:tc>
          <w:tcPr>
            <w:tcW w:w="1261" w:type="dxa"/>
            <w:noWrap/>
            <w:hideMark/>
          </w:tcPr>
          <w:p w14:paraId="24F6B9EB" w14:textId="25F8811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284720D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BC2F7D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1AA23D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6A7DDAEB" w14:textId="77777777" w:rsidTr="00E1693B">
        <w:trPr>
          <w:trHeight w:val="320"/>
        </w:trPr>
        <w:tc>
          <w:tcPr>
            <w:tcW w:w="3292" w:type="dxa"/>
          </w:tcPr>
          <w:p w14:paraId="45D72CBC" w14:textId="6BFFB39C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NSP3_cd21717_TM_Y_SARS-CoV-like_Nsp3_C</w:t>
            </w:r>
          </w:p>
        </w:tc>
        <w:tc>
          <w:tcPr>
            <w:tcW w:w="1261" w:type="dxa"/>
            <w:noWrap/>
            <w:hideMark/>
          </w:tcPr>
          <w:p w14:paraId="4E4732AF" w14:textId="1A3735AC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1C70367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7E5893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BCD8F44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1040C3BF" w14:textId="77777777" w:rsidTr="00E1693B">
        <w:trPr>
          <w:trHeight w:val="320"/>
        </w:trPr>
        <w:tc>
          <w:tcPr>
            <w:tcW w:w="3292" w:type="dxa"/>
          </w:tcPr>
          <w:p w14:paraId="16DA586A" w14:textId="4B9A5165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NSP3_cd21732_betaCoV_PLPro</w:t>
            </w:r>
          </w:p>
        </w:tc>
        <w:tc>
          <w:tcPr>
            <w:tcW w:w="1261" w:type="dxa"/>
            <w:noWrap/>
            <w:hideMark/>
          </w:tcPr>
          <w:p w14:paraId="794459D6" w14:textId="16EF69E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4E37593B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C671B41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A8D58E4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00F99F9" w14:textId="77777777" w:rsidTr="00E1693B">
        <w:trPr>
          <w:trHeight w:val="320"/>
        </w:trPr>
        <w:tc>
          <w:tcPr>
            <w:tcW w:w="3292" w:type="dxa"/>
          </w:tcPr>
          <w:p w14:paraId="7F700A56" w14:textId="7A3174EB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NSP3_cd21822_SARS-CoV-like_Nsp3_NAB</w:t>
            </w:r>
          </w:p>
        </w:tc>
        <w:tc>
          <w:tcPr>
            <w:tcW w:w="1261" w:type="dxa"/>
            <w:noWrap/>
            <w:hideMark/>
          </w:tcPr>
          <w:p w14:paraId="1FA2272B" w14:textId="63E92A20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2AC5599D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98.35</w:t>
            </w:r>
          </w:p>
        </w:tc>
        <w:tc>
          <w:tcPr>
            <w:tcW w:w="1261" w:type="dxa"/>
            <w:noWrap/>
            <w:hideMark/>
          </w:tcPr>
          <w:p w14:paraId="700BB054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B786D9F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E1693B" w:rsidRPr="00E1693B" w14:paraId="12EA07E0" w14:textId="77777777" w:rsidTr="00E1693B">
        <w:trPr>
          <w:trHeight w:val="320"/>
        </w:trPr>
        <w:tc>
          <w:tcPr>
            <w:tcW w:w="3292" w:type="dxa"/>
          </w:tcPr>
          <w:p w14:paraId="063847AF" w14:textId="565F446B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NSP3_cl00019_Macro_SF</w:t>
            </w:r>
          </w:p>
        </w:tc>
        <w:tc>
          <w:tcPr>
            <w:tcW w:w="1261" w:type="dxa"/>
            <w:noWrap/>
            <w:hideMark/>
          </w:tcPr>
          <w:p w14:paraId="1192A945" w14:textId="36C5F9D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42747E4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97.22</w:t>
            </w:r>
          </w:p>
        </w:tc>
        <w:tc>
          <w:tcPr>
            <w:tcW w:w="1261" w:type="dxa"/>
            <w:noWrap/>
            <w:hideMark/>
          </w:tcPr>
          <w:p w14:paraId="0A1E3FB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83.33</w:t>
            </w:r>
          </w:p>
        </w:tc>
        <w:tc>
          <w:tcPr>
            <w:tcW w:w="1261" w:type="dxa"/>
            <w:noWrap/>
            <w:hideMark/>
          </w:tcPr>
          <w:p w14:paraId="457E3C7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90</w:t>
            </w:r>
          </w:p>
        </w:tc>
      </w:tr>
      <w:tr w:rsidR="00E1693B" w:rsidRPr="00E1693B" w14:paraId="66517A0E" w14:textId="77777777" w:rsidTr="00E1693B">
        <w:trPr>
          <w:trHeight w:val="320"/>
        </w:trPr>
        <w:tc>
          <w:tcPr>
            <w:tcW w:w="3292" w:type="dxa"/>
          </w:tcPr>
          <w:p w14:paraId="2754B863" w14:textId="1FD0B00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NSP3_cl13138_SUD-M</w:t>
            </w:r>
          </w:p>
        </w:tc>
        <w:tc>
          <w:tcPr>
            <w:tcW w:w="1261" w:type="dxa"/>
            <w:noWrap/>
            <w:hideMark/>
          </w:tcPr>
          <w:p w14:paraId="373CC942" w14:textId="70A80711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3201BB40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7794AA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53320903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71E77F1" w14:textId="77777777" w:rsidTr="00E1693B">
        <w:trPr>
          <w:trHeight w:val="320"/>
        </w:trPr>
        <w:tc>
          <w:tcPr>
            <w:tcW w:w="3292" w:type="dxa"/>
          </w:tcPr>
          <w:p w14:paraId="4399B224" w14:textId="23FE2A14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NSP3_cl13772_DUF3655</w:t>
            </w:r>
          </w:p>
        </w:tc>
        <w:tc>
          <w:tcPr>
            <w:tcW w:w="1261" w:type="dxa"/>
            <w:noWrap/>
            <w:hideMark/>
          </w:tcPr>
          <w:p w14:paraId="5EC466F1" w14:textId="7EDD8E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2FAE0F0F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3846E51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A88F84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A6146A6" w14:textId="77777777" w:rsidTr="00E1693B">
        <w:trPr>
          <w:trHeight w:val="320"/>
        </w:trPr>
        <w:tc>
          <w:tcPr>
            <w:tcW w:w="3292" w:type="dxa"/>
          </w:tcPr>
          <w:p w14:paraId="7EE4DF02" w14:textId="68A10ED0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NSP5_protein</w:t>
            </w:r>
          </w:p>
        </w:tc>
        <w:tc>
          <w:tcPr>
            <w:tcW w:w="1261" w:type="dxa"/>
            <w:noWrap/>
            <w:hideMark/>
          </w:tcPr>
          <w:p w14:paraId="56EC1983" w14:textId="170F46CF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3A9BA2F0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FC69DB0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19C543D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B82CF29" w14:textId="77777777" w:rsidTr="00E1693B">
        <w:trPr>
          <w:trHeight w:val="320"/>
        </w:trPr>
        <w:tc>
          <w:tcPr>
            <w:tcW w:w="3292" w:type="dxa"/>
          </w:tcPr>
          <w:p w14:paraId="61478A5D" w14:textId="05C241B2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NSP7_protein</w:t>
            </w:r>
          </w:p>
        </w:tc>
        <w:tc>
          <w:tcPr>
            <w:tcW w:w="1261" w:type="dxa"/>
            <w:noWrap/>
            <w:hideMark/>
          </w:tcPr>
          <w:p w14:paraId="50E00C32" w14:textId="7ADA58C9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3E40B55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37A19B5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E3910B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93E545C" w14:textId="77777777" w:rsidTr="00E1693B">
        <w:trPr>
          <w:trHeight w:val="320"/>
        </w:trPr>
        <w:tc>
          <w:tcPr>
            <w:tcW w:w="3292" w:type="dxa"/>
          </w:tcPr>
          <w:p w14:paraId="19F35A90" w14:textId="085EEE02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NSP8_protein</w:t>
            </w:r>
          </w:p>
        </w:tc>
        <w:tc>
          <w:tcPr>
            <w:tcW w:w="1261" w:type="dxa"/>
            <w:noWrap/>
            <w:hideMark/>
          </w:tcPr>
          <w:p w14:paraId="34520A3F" w14:textId="0DAA5A25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4A5FEF20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D65691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67DF96B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0D37BE1F" w14:textId="77777777" w:rsidTr="00E1693B">
        <w:trPr>
          <w:trHeight w:val="320"/>
        </w:trPr>
        <w:tc>
          <w:tcPr>
            <w:tcW w:w="3292" w:type="dxa"/>
          </w:tcPr>
          <w:p w14:paraId="3C36B15C" w14:textId="3CDD79E0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NSP9_protein</w:t>
            </w:r>
          </w:p>
        </w:tc>
        <w:tc>
          <w:tcPr>
            <w:tcW w:w="1261" w:type="dxa"/>
            <w:noWrap/>
            <w:hideMark/>
          </w:tcPr>
          <w:p w14:paraId="57371248" w14:textId="705882D5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76C52B38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98.81</w:t>
            </w:r>
          </w:p>
        </w:tc>
        <w:tc>
          <w:tcPr>
            <w:tcW w:w="1261" w:type="dxa"/>
            <w:noWrap/>
            <w:hideMark/>
          </w:tcPr>
          <w:p w14:paraId="05180619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5AE9F37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E1693B" w:rsidRPr="00E1693B" w14:paraId="44853DFF" w14:textId="77777777" w:rsidTr="00E1693B">
        <w:trPr>
          <w:trHeight w:val="320"/>
        </w:trPr>
        <w:tc>
          <w:tcPr>
            <w:tcW w:w="3292" w:type="dxa"/>
          </w:tcPr>
          <w:p w14:paraId="1B16143C" w14:textId="1799543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orf3a_protein</w:t>
            </w:r>
          </w:p>
        </w:tc>
        <w:tc>
          <w:tcPr>
            <w:tcW w:w="1261" w:type="dxa"/>
            <w:noWrap/>
            <w:hideMark/>
          </w:tcPr>
          <w:p w14:paraId="2E8572BF" w14:textId="0DAF33D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508FC7CD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6F0E914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32A636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51612B3F" w14:textId="77777777" w:rsidTr="00E1693B">
        <w:trPr>
          <w:trHeight w:val="320"/>
        </w:trPr>
        <w:tc>
          <w:tcPr>
            <w:tcW w:w="3292" w:type="dxa"/>
          </w:tcPr>
          <w:p w14:paraId="299FD5DA" w14:textId="70410458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orf7a_protein</w:t>
            </w:r>
          </w:p>
        </w:tc>
        <w:tc>
          <w:tcPr>
            <w:tcW w:w="1261" w:type="dxa"/>
            <w:noWrap/>
            <w:hideMark/>
          </w:tcPr>
          <w:p w14:paraId="46A841F1" w14:textId="7DCF9D78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3FF6A061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96.3</w:t>
            </w:r>
          </w:p>
        </w:tc>
        <w:tc>
          <w:tcPr>
            <w:tcW w:w="1261" w:type="dxa"/>
            <w:noWrap/>
            <w:hideMark/>
          </w:tcPr>
          <w:p w14:paraId="73737D4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09B11E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E1693B" w:rsidRPr="00E1693B" w14:paraId="786ECBA5" w14:textId="77777777" w:rsidTr="00E1693B">
        <w:trPr>
          <w:trHeight w:val="320"/>
        </w:trPr>
        <w:tc>
          <w:tcPr>
            <w:tcW w:w="3292" w:type="dxa"/>
          </w:tcPr>
          <w:p w14:paraId="51604F21" w14:textId="0950848E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orf8_protein</w:t>
            </w:r>
          </w:p>
        </w:tc>
        <w:tc>
          <w:tcPr>
            <w:tcW w:w="1261" w:type="dxa"/>
            <w:noWrap/>
            <w:hideMark/>
          </w:tcPr>
          <w:p w14:paraId="17C50082" w14:textId="3D1BDBD3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7BB12EE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95</w:t>
            </w:r>
          </w:p>
        </w:tc>
        <w:tc>
          <w:tcPr>
            <w:tcW w:w="1261" w:type="dxa"/>
            <w:noWrap/>
            <w:hideMark/>
          </w:tcPr>
          <w:p w14:paraId="576220A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A8C59F2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97</w:t>
            </w:r>
          </w:p>
        </w:tc>
      </w:tr>
      <w:tr w:rsidR="00E1693B" w:rsidRPr="00E1693B" w14:paraId="3C7B3F7B" w14:textId="77777777" w:rsidTr="00E1693B">
        <w:trPr>
          <w:trHeight w:val="320"/>
        </w:trPr>
        <w:tc>
          <w:tcPr>
            <w:tcW w:w="3292" w:type="dxa"/>
          </w:tcPr>
          <w:p w14:paraId="04B65CB1" w14:textId="70F9F44E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orf9b_protein</w:t>
            </w:r>
          </w:p>
        </w:tc>
        <w:tc>
          <w:tcPr>
            <w:tcW w:w="1261" w:type="dxa"/>
            <w:noWrap/>
            <w:hideMark/>
          </w:tcPr>
          <w:p w14:paraId="4D877A91" w14:textId="0BD4928E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6175EFA8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477D7D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4A0752E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693B" w:rsidRPr="00E1693B" w14:paraId="28A68DBA" w14:textId="77777777" w:rsidTr="00E1693B">
        <w:trPr>
          <w:trHeight w:val="320"/>
        </w:trPr>
        <w:tc>
          <w:tcPr>
            <w:tcW w:w="3292" w:type="dxa"/>
          </w:tcPr>
          <w:p w14:paraId="43E955BE" w14:textId="401E416F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proofErr w:type="spellStart"/>
            <w:r w:rsidRPr="00E1693B">
              <w:rPr>
                <w:rFonts w:ascii="Aptos Narrow" w:hAnsi="Aptos Narrow"/>
                <w:color w:val="000000"/>
              </w:rPr>
              <w:t>S_protein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5F3F2FCB" w14:textId="397A977A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99.73</w:t>
            </w:r>
          </w:p>
        </w:tc>
        <w:tc>
          <w:tcPr>
            <w:tcW w:w="1261" w:type="dxa"/>
            <w:noWrap/>
            <w:hideMark/>
          </w:tcPr>
          <w:p w14:paraId="16195DFC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6373ADA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FD9A0C6" w14:textId="77777777" w:rsidR="00E1693B" w:rsidRPr="00E1693B" w:rsidRDefault="00E1693B" w:rsidP="00E1693B">
            <w:pPr>
              <w:jc w:val="right"/>
              <w:rPr>
                <w:rFonts w:ascii="Aptos Narrow" w:hAnsi="Aptos Narrow"/>
                <w:color w:val="000000"/>
              </w:rPr>
            </w:pPr>
            <w:r w:rsidRPr="00E1693B">
              <w:rPr>
                <w:rFonts w:ascii="Aptos Narrow" w:hAnsi="Aptos Narrow"/>
                <w:color w:val="000000"/>
              </w:rPr>
              <w:t>100</w:t>
            </w:r>
          </w:p>
        </w:tc>
      </w:tr>
    </w:tbl>
    <w:p w14:paraId="6F9BF194" w14:textId="77777777" w:rsidR="00E1693B" w:rsidRDefault="00E1693B" w:rsidP="003E715D">
      <w:pPr>
        <w:rPr>
          <w:rFonts w:asciiTheme="minorBidi" w:hAnsiTheme="minorBidi" w:cstheme="minorBidi"/>
        </w:rPr>
      </w:pPr>
    </w:p>
    <w:p w14:paraId="0DD0291F" w14:textId="77777777" w:rsidR="00451888" w:rsidRDefault="00451888" w:rsidP="003E715D">
      <w:pPr>
        <w:rPr>
          <w:rFonts w:asciiTheme="minorBidi" w:hAnsiTheme="minorBidi" w:cstheme="minorBidi"/>
        </w:rPr>
      </w:pPr>
    </w:p>
    <w:p w14:paraId="1F35E49D" w14:textId="77777777" w:rsidR="00451888" w:rsidRDefault="00451888" w:rsidP="003E715D">
      <w:pPr>
        <w:rPr>
          <w:rFonts w:asciiTheme="minorBidi" w:hAnsiTheme="minorBidi" w:cstheme="minorBidi"/>
        </w:rPr>
      </w:pPr>
    </w:p>
    <w:p w14:paraId="4066B3CB" w14:textId="77777777" w:rsidR="00451888" w:rsidRDefault="00451888" w:rsidP="003E715D">
      <w:pPr>
        <w:rPr>
          <w:rFonts w:asciiTheme="minorBidi" w:hAnsiTheme="minorBidi" w:cstheme="minorBidi"/>
        </w:rPr>
      </w:pPr>
    </w:p>
    <w:p w14:paraId="169EB5B8" w14:textId="470AEA13" w:rsidR="00451888" w:rsidRDefault="00451888" w:rsidP="0045188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Table S4. The results of 1-NN classification on SARS Proteome using </w:t>
      </w:r>
      <w:r>
        <w:rPr>
          <w:rFonts w:asciiTheme="minorBidi" w:hAnsiTheme="minorBidi" w:cstheme="minorBidi"/>
        </w:rPr>
        <w:t>TM-Vec</w:t>
      </w:r>
      <w:r>
        <w:rPr>
          <w:rFonts w:asciiTheme="minorBidi" w:hAnsiTheme="minorBidi" w:cstheme="minorBidi"/>
        </w:rPr>
        <w:t>.</w:t>
      </w:r>
    </w:p>
    <w:p w14:paraId="56C8DDD1" w14:textId="77777777" w:rsidR="00451888" w:rsidRDefault="00451888" w:rsidP="003E715D">
      <w:pPr>
        <w:rPr>
          <w:rFonts w:asciiTheme="minorBidi" w:hAnsiTheme="minorBidi" w:cstheme="minorBidi"/>
        </w:rPr>
      </w:pPr>
    </w:p>
    <w:p w14:paraId="5CBAFAC0" w14:textId="77777777" w:rsidR="00451888" w:rsidRDefault="00451888" w:rsidP="003E715D">
      <w:pPr>
        <w:rPr>
          <w:rFonts w:asciiTheme="minorBidi" w:hAnsiTheme="minorBidi" w:cstheme="minorBidi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316"/>
        <w:gridCol w:w="1261"/>
        <w:gridCol w:w="1374"/>
        <w:gridCol w:w="1374"/>
        <w:gridCol w:w="1261"/>
      </w:tblGrid>
      <w:tr w:rsidR="00451888" w14:paraId="235A3999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236222B8" w14:textId="77777777" w:rsidR="00451888" w:rsidRDefault="00451888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noWrap/>
            <w:hideMark/>
          </w:tcPr>
          <w:p w14:paraId="06DAC33D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</w:t>
            </w:r>
          </w:p>
        </w:tc>
        <w:tc>
          <w:tcPr>
            <w:tcW w:w="1261" w:type="dxa"/>
            <w:noWrap/>
            <w:hideMark/>
          </w:tcPr>
          <w:p w14:paraId="1180BF33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</w:t>
            </w:r>
          </w:p>
        </w:tc>
        <w:tc>
          <w:tcPr>
            <w:tcW w:w="1261" w:type="dxa"/>
            <w:noWrap/>
            <w:hideMark/>
          </w:tcPr>
          <w:p w14:paraId="1333B84F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</w:t>
            </w:r>
          </w:p>
        </w:tc>
        <w:tc>
          <w:tcPr>
            <w:tcW w:w="1261" w:type="dxa"/>
            <w:noWrap/>
            <w:hideMark/>
          </w:tcPr>
          <w:p w14:paraId="42326BB1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</w:tr>
      <w:tr w:rsidR="00451888" w14:paraId="5CA4E754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7606352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Average</w:t>
            </w:r>
          </w:p>
        </w:tc>
        <w:tc>
          <w:tcPr>
            <w:tcW w:w="1261" w:type="dxa"/>
            <w:noWrap/>
            <w:hideMark/>
          </w:tcPr>
          <w:p w14:paraId="27CF183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4EE1684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99.4157143</w:t>
            </w:r>
          </w:p>
        </w:tc>
        <w:tc>
          <w:tcPr>
            <w:tcW w:w="1261" w:type="dxa"/>
            <w:noWrap/>
            <w:hideMark/>
          </w:tcPr>
          <w:p w14:paraId="386B15C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99.1167857</w:t>
            </w:r>
          </w:p>
        </w:tc>
        <w:tc>
          <w:tcPr>
            <w:tcW w:w="1261" w:type="dxa"/>
            <w:noWrap/>
            <w:hideMark/>
          </w:tcPr>
          <w:p w14:paraId="7F2F8241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99.25</w:t>
            </w:r>
          </w:p>
        </w:tc>
      </w:tr>
      <w:tr w:rsidR="00451888" w14:paraId="0F6F2CA9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D4B7B20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E_protein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13BF4CE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CF5D7F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98.31</w:t>
            </w:r>
          </w:p>
        </w:tc>
        <w:tc>
          <w:tcPr>
            <w:tcW w:w="1261" w:type="dxa"/>
            <w:noWrap/>
            <w:hideMark/>
          </w:tcPr>
          <w:p w14:paraId="6E6AF25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7E0357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451888" w14:paraId="4EC4872E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711057E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N_C-</w:t>
            </w:r>
            <w:proofErr w:type="spellStart"/>
            <w:r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230C922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344FEB2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8FC790D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99.82</w:t>
            </w:r>
          </w:p>
        </w:tc>
        <w:tc>
          <w:tcPr>
            <w:tcW w:w="1261" w:type="dxa"/>
            <w:noWrap/>
            <w:hideMark/>
          </w:tcPr>
          <w:p w14:paraId="08BCD1AD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3351B8B0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482C56D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N_N-</w:t>
            </w:r>
            <w:proofErr w:type="spellStart"/>
            <w:r>
              <w:rPr>
                <w:rFonts w:ascii="Aptos Narrow" w:hAnsi="Aptos Narrow"/>
                <w:color w:val="000000"/>
              </w:rPr>
              <w:t>terminaldomain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07DCDF0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3F64259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003183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1C4508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2EA641F6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1270C5C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NSP1_protein</w:t>
            </w:r>
          </w:p>
        </w:tc>
        <w:tc>
          <w:tcPr>
            <w:tcW w:w="1261" w:type="dxa"/>
            <w:noWrap/>
            <w:hideMark/>
          </w:tcPr>
          <w:p w14:paraId="3212225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7CBBC27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A21044F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95.83</w:t>
            </w:r>
          </w:p>
        </w:tc>
        <w:tc>
          <w:tcPr>
            <w:tcW w:w="1261" w:type="dxa"/>
            <w:noWrap/>
            <w:hideMark/>
          </w:tcPr>
          <w:p w14:paraId="6FAF2EE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451888" w14:paraId="6507FA1D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B3D3423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NSP10_protein</w:t>
            </w:r>
          </w:p>
        </w:tc>
        <w:tc>
          <w:tcPr>
            <w:tcW w:w="1261" w:type="dxa"/>
            <w:noWrap/>
            <w:hideMark/>
          </w:tcPr>
          <w:p w14:paraId="3605FE4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1EF8C24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84231D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99.55</w:t>
            </w:r>
          </w:p>
        </w:tc>
        <w:tc>
          <w:tcPr>
            <w:tcW w:w="1261" w:type="dxa"/>
            <w:noWrap/>
            <w:hideMark/>
          </w:tcPr>
          <w:p w14:paraId="2E7F4F0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2FBFAA39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7E130F4F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NSP12_protein</w:t>
            </w:r>
          </w:p>
        </w:tc>
        <w:tc>
          <w:tcPr>
            <w:tcW w:w="1261" w:type="dxa"/>
            <w:noWrap/>
            <w:hideMark/>
          </w:tcPr>
          <w:p w14:paraId="3C3F55A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64C6404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49D0F1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85854F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20AADF71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6F20C2B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NSP13_protein</w:t>
            </w:r>
          </w:p>
        </w:tc>
        <w:tc>
          <w:tcPr>
            <w:tcW w:w="1261" w:type="dxa"/>
            <w:noWrap/>
            <w:hideMark/>
          </w:tcPr>
          <w:p w14:paraId="6EC9C80D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4E0C934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37B150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3E2D8F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33FB1FB5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64AA5C0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NSP14_protein</w:t>
            </w:r>
          </w:p>
        </w:tc>
        <w:tc>
          <w:tcPr>
            <w:tcW w:w="1261" w:type="dxa"/>
            <w:noWrap/>
            <w:hideMark/>
          </w:tcPr>
          <w:p w14:paraId="08C59D5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0316C8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31DDFD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C21490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50AC08D0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43FC22E5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NSP15_protein</w:t>
            </w:r>
          </w:p>
        </w:tc>
        <w:tc>
          <w:tcPr>
            <w:tcW w:w="1261" w:type="dxa"/>
            <w:noWrap/>
            <w:hideMark/>
          </w:tcPr>
          <w:p w14:paraId="3AD3714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5CAC77B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F79B50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B225F3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0FC3F9C7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72DAFE1C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NSP16_protein</w:t>
            </w:r>
          </w:p>
        </w:tc>
        <w:tc>
          <w:tcPr>
            <w:tcW w:w="1261" w:type="dxa"/>
            <w:noWrap/>
            <w:hideMark/>
          </w:tcPr>
          <w:p w14:paraId="56535D4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572D3B7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D4E13B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75695F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4CC3CAE5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C5200FC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NSP2_protein</w:t>
            </w:r>
          </w:p>
        </w:tc>
        <w:tc>
          <w:tcPr>
            <w:tcW w:w="1261" w:type="dxa"/>
            <w:noWrap/>
            <w:hideMark/>
          </w:tcPr>
          <w:p w14:paraId="20FCBE8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1B25378D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DD0EA2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2B38A0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33050ACA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0E4B998C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NSP3_cd21525_SUD_C_SARS-CoV_Nsp3</w:t>
            </w:r>
          </w:p>
        </w:tc>
        <w:tc>
          <w:tcPr>
            <w:tcW w:w="1261" w:type="dxa"/>
            <w:noWrap/>
            <w:hideMark/>
          </w:tcPr>
          <w:p w14:paraId="054E47F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72C43E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94.62</w:t>
            </w:r>
          </w:p>
        </w:tc>
        <w:tc>
          <w:tcPr>
            <w:tcW w:w="1261" w:type="dxa"/>
            <w:noWrap/>
            <w:hideMark/>
          </w:tcPr>
          <w:p w14:paraId="68358E9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69AD28D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</w:t>
            </w:r>
          </w:p>
        </w:tc>
      </w:tr>
      <w:tr w:rsidR="00451888" w14:paraId="4727197E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37BA7D2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NSP3_cd21557_Macro_X_Nsp3-like</w:t>
            </w:r>
          </w:p>
        </w:tc>
        <w:tc>
          <w:tcPr>
            <w:tcW w:w="1261" w:type="dxa"/>
            <w:noWrap/>
            <w:hideMark/>
          </w:tcPr>
          <w:p w14:paraId="19E2053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0EEF1EB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67954F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7BDCB2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32423FF1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4209C287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NSP3_cd21717_TM_Y_SARS-CoV-like_Nsp3_C</w:t>
            </w:r>
          </w:p>
        </w:tc>
        <w:tc>
          <w:tcPr>
            <w:tcW w:w="1261" w:type="dxa"/>
            <w:noWrap/>
            <w:hideMark/>
          </w:tcPr>
          <w:p w14:paraId="0B78810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8FA7DB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CB5108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99.19</w:t>
            </w:r>
          </w:p>
        </w:tc>
        <w:tc>
          <w:tcPr>
            <w:tcW w:w="1261" w:type="dxa"/>
            <w:noWrap/>
            <w:hideMark/>
          </w:tcPr>
          <w:p w14:paraId="3948A081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10CB1966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29BDA8A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NSP3_cd21732_betaCoV_PLPro</w:t>
            </w:r>
          </w:p>
        </w:tc>
        <w:tc>
          <w:tcPr>
            <w:tcW w:w="1261" w:type="dxa"/>
            <w:noWrap/>
            <w:hideMark/>
          </w:tcPr>
          <w:p w14:paraId="201BBFB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6397AD2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CDB3FF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231851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0ED3B271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A9A1C52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NSP3_cd21822_SARS-CoV-like_Nsp3_NAB</w:t>
            </w:r>
          </w:p>
        </w:tc>
        <w:tc>
          <w:tcPr>
            <w:tcW w:w="1261" w:type="dxa"/>
            <w:noWrap/>
            <w:hideMark/>
          </w:tcPr>
          <w:p w14:paraId="653D4D7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7BD148E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98.32</w:t>
            </w:r>
          </w:p>
        </w:tc>
        <w:tc>
          <w:tcPr>
            <w:tcW w:w="1261" w:type="dxa"/>
            <w:noWrap/>
            <w:hideMark/>
          </w:tcPr>
          <w:p w14:paraId="26E6F075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98.32</w:t>
            </w:r>
          </w:p>
        </w:tc>
        <w:tc>
          <w:tcPr>
            <w:tcW w:w="1261" w:type="dxa"/>
            <w:noWrap/>
            <w:hideMark/>
          </w:tcPr>
          <w:p w14:paraId="04A37BD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451888" w14:paraId="0325B1B3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A7154C4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NSP3_cl00019_Macro_SF</w:t>
            </w:r>
          </w:p>
        </w:tc>
        <w:tc>
          <w:tcPr>
            <w:tcW w:w="1261" w:type="dxa"/>
            <w:noWrap/>
            <w:hideMark/>
          </w:tcPr>
          <w:p w14:paraId="18CDDA7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C43CDD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03CA88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97.62</w:t>
            </w:r>
          </w:p>
        </w:tc>
        <w:tc>
          <w:tcPr>
            <w:tcW w:w="1261" w:type="dxa"/>
            <w:noWrap/>
            <w:hideMark/>
          </w:tcPr>
          <w:p w14:paraId="721AA48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451888" w14:paraId="11571704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81EC26B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NSP3_cl13138_SUD-M</w:t>
            </w:r>
          </w:p>
        </w:tc>
        <w:tc>
          <w:tcPr>
            <w:tcW w:w="1261" w:type="dxa"/>
            <w:noWrap/>
            <w:hideMark/>
          </w:tcPr>
          <w:p w14:paraId="2F156B0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63B7A21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99.17</w:t>
            </w:r>
          </w:p>
        </w:tc>
        <w:tc>
          <w:tcPr>
            <w:tcW w:w="1261" w:type="dxa"/>
            <w:noWrap/>
            <w:hideMark/>
          </w:tcPr>
          <w:p w14:paraId="16D22F3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96.77</w:t>
            </w:r>
          </w:p>
        </w:tc>
        <w:tc>
          <w:tcPr>
            <w:tcW w:w="1261" w:type="dxa"/>
            <w:noWrap/>
            <w:hideMark/>
          </w:tcPr>
          <w:p w14:paraId="18690E5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451888" w14:paraId="595CB19C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51AA2E8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NSP3_cl13772_DUF3655</w:t>
            </w:r>
          </w:p>
        </w:tc>
        <w:tc>
          <w:tcPr>
            <w:tcW w:w="1261" w:type="dxa"/>
            <w:noWrap/>
            <w:hideMark/>
          </w:tcPr>
          <w:p w14:paraId="79E88FC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69E1661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71575A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D4FCC4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65CBDA7D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4168423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NSP5_protein</w:t>
            </w:r>
          </w:p>
        </w:tc>
        <w:tc>
          <w:tcPr>
            <w:tcW w:w="1261" w:type="dxa"/>
            <w:noWrap/>
            <w:hideMark/>
          </w:tcPr>
          <w:p w14:paraId="7ED8241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44ED0CA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50B200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6D8CA0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02766703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5889ED16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NSP7_protein</w:t>
            </w:r>
          </w:p>
        </w:tc>
        <w:tc>
          <w:tcPr>
            <w:tcW w:w="1261" w:type="dxa"/>
            <w:noWrap/>
            <w:hideMark/>
          </w:tcPr>
          <w:p w14:paraId="3E59529D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03C320E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6FD2563F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343934A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613879FA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135A8B93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NSP8_protein</w:t>
            </w:r>
          </w:p>
        </w:tc>
        <w:tc>
          <w:tcPr>
            <w:tcW w:w="1261" w:type="dxa"/>
            <w:noWrap/>
            <w:hideMark/>
          </w:tcPr>
          <w:p w14:paraId="13A943B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5F96E47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3AC7C38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CA42BF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53715CE0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4EAC4955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NSP9_protein</w:t>
            </w:r>
          </w:p>
        </w:tc>
        <w:tc>
          <w:tcPr>
            <w:tcW w:w="1261" w:type="dxa"/>
            <w:noWrap/>
            <w:hideMark/>
          </w:tcPr>
          <w:p w14:paraId="42860FB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2C16483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98.22</w:t>
            </w:r>
          </w:p>
        </w:tc>
        <w:tc>
          <w:tcPr>
            <w:tcW w:w="1261" w:type="dxa"/>
            <w:noWrap/>
            <w:hideMark/>
          </w:tcPr>
          <w:p w14:paraId="6DDCF9D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16965C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</w:t>
            </w:r>
          </w:p>
        </w:tc>
      </w:tr>
      <w:tr w:rsidR="00451888" w14:paraId="6F1CB052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F04ED51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orf3a_protein</w:t>
            </w:r>
          </w:p>
        </w:tc>
        <w:tc>
          <w:tcPr>
            <w:tcW w:w="1261" w:type="dxa"/>
            <w:noWrap/>
            <w:hideMark/>
          </w:tcPr>
          <w:p w14:paraId="3B11248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1BB227C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1CADD37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96.67</w:t>
            </w:r>
          </w:p>
        </w:tc>
        <w:tc>
          <w:tcPr>
            <w:tcW w:w="1261" w:type="dxa"/>
            <w:noWrap/>
            <w:hideMark/>
          </w:tcPr>
          <w:p w14:paraId="5397517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</w:tr>
      <w:tr w:rsidR="00451888" w14:paraId="3B4407E5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AA52A2F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orf7a_protein</w:t>
            </w:r>
          </w:p>
        </w:tc>
        <w:tc>
          <w:tcPr>
            <w:tcW w:w="1261" w:type="dxa"/>
            <w:noWrap/>
            <w:hideMark/>
          </w:tcPr>
          <w:p w14:paraId="6D50123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33D8546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0D29B2C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92.31</w:t>
            </w:r>
          </w:p>
        </w:tc>
        <w:tc>
          <w:tcPr>
            <w:tcW w:w="1261" w:type="dxa"/>
            <w:noWrap/>
            <w:hideMark/>
          </w:tcPr>
          <w:p w14:paraId="13BC5636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</w:tr>
      <w:tr w:rsidR="00451888" w14:paraId="6507691E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3BEFB176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orf8_protein</w:t>
            </w:r>
          </w:p>
        </w:tc>
        <w:tc>
          <w:tcPr>
            <w:tcW w:w="1261" w:type="dxa"/>
            <w:noWrap/>
            <w:hideMark/>
          </w:tcPr>
          <w:p w14:paraId="7577CA77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0F9F25D4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95</w:t>
            </w:r>
          </w:p>
        </w:tc>
        <w:tc>
          <w:tcPr>
            <w:tcW w:w="1261" w:type="dxa"/>
            <w:noWrap/>
            <w:hideMark/>
          </w:tcPr>
          <w:p w14:paraId="677AED63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1F1D1B8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</w:t>
            </w:r>
          </w:p>
        </w:tc>
      </w:tr>
      <w:tr w:rsidR="00451888" w14:paraId="616CDD0F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685885AD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orf9b_protein</w:t>
            </w:r>
          </w:p>
        </w:tc>
        <w:tc>
          <w:tcPr>
            <w:tcW w:w="1261" w:type="dxa"/>
            <w:noWrap/>
            <w:hideMark/>
          </w:tcPr>
          <w:p w14:paraId="270D3FA0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424EA7A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5E838DC9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77E32E1C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451888" w14:paraId="3B2CCC30" w14:textId="77777777" w:rsidTr="00451888">
        <w:trPr>
          <w:trHeight w:val="320"/>
        </w:trPr>
        <w:tc>
          <w:tcPr>
            <w:tcW w:w="4316" w:type="dxa"/>
            <w:noWrap/>
            <w:hideMark/>
          </w:tcPr>
          <w:p w14:paraId="28697014" w14:textId="77777777" w:rsidR="00451888" w:rsidRDefault="0045188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S_protein</w:t>
            </w:r>
            <w:proofErr w:type="spellEnd"/>
          </w:p>
        </w:tc>
        <w:tc>
          <w:tcPr>
            <w:tcW w:w="1261" w:type="dxa"/>
            <w:noWrap/>
            <w:hideMark/>
          </w:tcPr>
          <w:p w14:paraId="6FFD6AC2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99.66</w:t>
            </w:r>
          </w:p>
        </w:tc>
        <w:tc>
          <w:tcPr>
            <w:tcW w:w="1261" w:type="dxa"/>
            <w:noWrap/>
            <w:hideMark/>
          </w:tcPr>
          <w:p w14:paraId="67F576DB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4EDD9C6E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261" w:type="dxa"/>
            <w:noWrap/>
            <w:hideMark/>
          </w:tcPr>
          <w:p w14:paraId="26C6FEE1" w14:textId="77777777" w:rsidR="00451888" w:rsidRDefault="0045188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</w:tbl>
    <w:p w14:paraId="07E5EC64" w14:textId="77777777" w:rsidR="00451888" w:rsidRPr="00CE3C9B" w:rsidRDefault="00451888" w:rsidP="003E715D">
      <w:pPr>
        <w:rPr>
          <w:rFonts w:asciiTheme="minorBidi" w:hAnsiTheme="minorBidi" w:cstheme="minorBidi"/>
        </w:rPr>
      </w:pPr>
    </w:p>
    <w:sectPr w:rsidR="00451888" w:rsidRPr="00CE3C9B" w:rsidSect="00586A2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65AC5" w14:textId="77777777" w:rsidR="0011706A" w:rsidRDefault="0011706A" w:rsidP="005039F7">
      <w:r>
        <w:separator/>
      </w:r>
    </w:p>
  </w:endnote>
  <w:endnote w:type="continuationSeparator" w:id="0">
    <w:p w14:paraId="0A2DDACF" w14:textId="77777777" w:rsidR="0011706A" w:rsidRDefault="0011706A" w:rsidP="0050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11077604"/>
      <w:docPartObj>
        <w:docPartGallery w:val="Page Numbers (Bottom of Page)"/>
        <w:docPartUnique/>
      </w:docPartObj>
    </w:sdtPr>
    <w:sdtContent>
      <w:p w14:paraId="1F4B7286" w14:textId="2A50B4D4" w:rsidR="005039F7" w:rsidRDefault="005039F7" w:rsidP="008C5E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D8E80F" w14:textId="77777777" w:rsidR="005039F7" w:rsidRDefault="00503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8897367"/>
      <w:docPartObj>
        <w:docPartGallery w:val="Page Numbers (Bottom of Page)"/>
        <w:docPartUnique/>
      </w:docPartObj>
    </w:sdtPr>
    <w:sdtContent>
      <w:p w14:paraId="4F68A430" w14:textId="7169B127" w:rsidR="005039F7" w:rsidRDefault="005039F7" w:rsidP="008C5E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BDB8D4" w14:textId="77777777" w:rsidR="005039F7" w:rsidRDefault="00503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62E04" w14:textId="77777777" w:rsidR="0011706A" w:rsidRDefault="0011706A" w:rsidP="005039F7">
      <w:r>
        <w:separator/>
      </w:r>
    </w:p>
  </w:footnote>
  <w:footnote w:type="continuationSeparator" w:id="0">
    <w:p w14:paraId="25957893" w14:textId="77777777" w:rsidR="0011706A" w:rsidRDefault="0011706A" w:rsidP="0050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523C4"/>
    <w:multiLevelType w:val="multilevel"/>
    <w:tmpl w:val="A03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47B0F"/>
    <w:multiLevelType w:val="multilevel"/>
    <w:tmpl w:val="95E4F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86D19"/>
    <w:multiLevelType w:val="multilevel"/>
    <w:tmpl w:val="27B6E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64442">
    <w:abstractNumId w:val="0"/>
  </w:num>
  <w:num w:numId="2" w16cid:durableId="20822572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24776146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24"/>
    <w:rsid w:val="00025111"/>
    <w:rsid w:val="00027A3E"/>
    <w:rsid w:val="00036551"/>
    <w:rsid w:val="0003700D"/>
    <w:rsid w:val="00044902"/>
    <w:rsid w:val="00050AE9"/>
    <w:rsid w:val="00070794"/>
    <w:rsid w:val="00074A94"/>
    <w:rsid w:val="0008195C"/>
    <w:rsid w:val="00095D57"/>
    <w:rsid w:val="000A5B35"/>
    <w:rsid w:val="000B4C38"/>
    <w:rsid w:val="000B7CEF"/>
    <w:rsid w:val="000D4EB8"/>
    <w:rsid w:val="000D73DE"/>
    <w:rsid w:val="000E4E20"/>
    <w:rsid w:val="000F38EE"/>
    <w:rsid w:val="000F3EBD"/>
    <w:rsid w:val="00104A30"/>
    <w:rsid w:val="0011706A"/>
    <w:rsid w:val="00132C41"/>
    <w:rsid w:val="001A4C08"/>
    <w:rsid w:val="001B6F44"/>
    <w:rsid w:val="001B75F8"/>
    <w:rsid w:val="001B789D"/>
    <w:rsid w:val="001D2504"/>
    <w:rsid w:val="001D698B"/>
    <w:rsid w:val="00200E0E"/>
    <w:rsid w:val="00257AA8"/>
    <w:rsid w:val="00257C3E"/>
    <w:rsid w:val="00261961"/>
    <w:rsid w:val="002701AA"/>
    <w:rsid w:val="00273976"/>
    <w:rsid w:val="002826AF"/>
    <w:rsid w:val="00291569"/>
    <w:rsid w:val="00291678"/>
    <w:rsid w:val="00297D26"/>
    <w:rsid w:val="002A17DA"/>
    <w:rsid w:val="002A6999"/>
    <w:rsid w:val="002C4D60"/>
    <w:rsid w:val="002D14D6"/>
    <w:rsid w:val="002D2636"/>
    <w:rsid w:val="002F6109"/>
    <w:rsid w:val="003574F7"/>
    <w:rsid w:val="00357C07"/>
    <w:rsid w:val="00392CFC"/>
    <w:rsid w:val="0039763A"/>
    <w:rsid w:val="003A0338"/>
    <w:rsid w:val="003A0C1B"/>
    <w:rsid w:val="003B0209"/>
    <w:rsid w:val="003B1B9D"/>
    <w:rsid w:val="003D3417"/>
    <w:rsid w:val="003D3861"/>
    <w:rsid w:val="003D59DC"/>
    <w:rsid w:val="003E715D"/>
    <w:rsid w:val="00402D61"/>
    <w:rsid w:val="004278E7"/>
    <w:rsid w:val="00437D3F"/>
    <w:rsid w:val="004455C2"/>
    <w:rsid w:val="00450982"/>
    <w:rsid w:val="00451888"/>
    <w:rsid w:val="004606BC"/>
    <w:rsid w:val="00462FF3"/>
    <w:rsid w:val="00486BC8"/>
    <w:rsid w:val="00497171"/>
    <w:rsid w:val="004A3EE2"/>
    <w:rsid w:val="004A560C"/>
    <w:rsid w:val="004A7A0C"/>
    <w:rsid w:val="004C1E57"/>
    <w:rsid w:val="004C3F2A"/>
    <w:rsid w:val="004D2E40"/>
    <w:rsid w:val="004E339A"/>
    <w:rsid w:val="005039F7"/>
    <w:rsid w:val="00514440"/>
    <w:rsid w:val="0051478A"/>
    <w:rsid w:val="00525B27"/>
    <w:rsid w:val="0053579C"/>
    <w:rsid w:val="00536B00"/>
    <w:rsid w:val="00550E88"/>
    <w:rsid w:val="00556B61"/>
    <w:rsid w:val="00585D1D"/>
    <w:rsid w:val="00586A24"/>
    <w:rsid w:val="00590CCA"/>
    <w:rsid w:val="005A50F9"/>
    <w:rsid w:val="005B025A"/>
    <w:rsid w:val="005C3785"/>
    <w:rsid w:val="005C3786"/>
    <w:rsid w:val="005D59E5"/>
    <w:rsid w:val="00617CB3"/>
    <w:rsid w:val="00632B72"/>
    <w:rsid w:val="00636732"/>
    <w:rsid w:val="00654CFE"/>
    <w:rsid w:val="00657FE4"/>
    <w:rsid w:val="00662F67"/>
    <w:rsid w:val="0066759C"/>
    <w:rsid w:val="006959AC"/>
    <w:rsid w:val="006C343C"/>
    <w:rsid w:val="006C48C7"/>
    <w:rsid w:val="006E6EEB"/>
    <w:rsid w:val="00701E7A"/>
    <w:rsid w:val="00722DB3"/>
    <w:rsid w:val="00734C52"/>
    <w:rsid w:val="0074624A"/>
    <w:rsid w:val="00756B52"/>
    <w:rsid w:val="00771D61"/>
    <w:rsid w:val="00772F5A"/>
    <w:rsid w:val="00790808"/>
    <w:rsid w:val="007D2F8A"/>
    <w:rsid w:val="007F723C"/>
    <w:rsid w:val="00806488"/>
    <w:rsid w:val="008155DF"/>
    <w:rsid w:val="00852A98"/>
    <w:rsid w:val="00852AAF"/>
    <w:rsid w:val="00860484"/>
    <w:rsid w:val="0086159B"/>
    <w:rsid w:val="00865185"/>
    <w:rsid w:val="00867839"/>
    <w:rsid w:val="008777EE"/>
    <w:rsid w:val="00881D01"/>
    <w:rsid w:val="008A760F"/>
    <w:rsid w:val="008C25CF"/>
    <w:rsid w:val="008C3071"/>
    <w:rsid w:val="008C5FA0"/>
    <w:rsid w:val="008E0C38"/>
    <w:rsid w:val="008F59AE"/>
    <w:rsid w:val="008F6EDD"/>
    <w:rsid w:val="00910E8B"/>
    <w:rsid w:val="00914D7F"/>
    <w:rsid w:val="00921038"/>
    <w:rsid w:val="00923BF3"/>
    <w:rsid w:val="00931420"/>
    <w:rsid w:val="00947948"/>
    <w:rsid w:val="0097608F"/>
    <w:rsid w:val="0097721D"/>
    <w:rsid w:val="009A4571"/>
    <w:rsid w:val="009A7AEC"/>
    <w:rsid w:val="009D28A5"/>
    <w:rsid w:val="009E741C"/>
    <w:rsid w:val="009F7B79"/>
    <w:rsid w:val="00A118A1"/>
    <w:rsid w:val="00A2191C"/>
    <w:rsid w:val="00A22F20"/>
    <w:rsid w:val="00A312CE"/>
    <w:rsid w:val="00A32422"/>
    <w:rsid w:val="00A43A84"/>
    <w:rsid w:val="00A45D7C"/>
    <w:rsid w:val="00A52135"/>
    <w:rsid w:val="00A56234"/>
    <w:rsid w:val="00A73D0E"/>
    <w:rsid w:val="00A97E31"/>
    <w:rsid w:val="00AA0793"/>
    <w:rsid w:val="00AA1FD0"/>
    <w:rsid w:val="00AA246F"/>
    <w:rsid w:val="00AB08A1"/>
    <w:rsid w:val="00AE337D"/>
    <w:rsid w:val="00B029D5"/>
    <w:rsid w:val="00B02B5A"/>
    <w:rsid w:val="00B0656B"/>
    <w:rsid w:val="00B2079E"/>
    <w:rsid w:val="00B34D40"/>
    <w:rsid w:val="00B42F3A"/>
    <w:rsid w:val="00B4602C"/>
    <w:rsid w:val="00B55514"/>
    <w:rsid w:val="00B63F0D"/>
    <w:rsid w:val="00B81158"/>
    <w:rsid w:val="00BB7895"/>
    <w:rsid w:val="00BC7036"/>
    <w:rsid w:val="00BE3B20"/>
    <w:rsid w:val="00C04FF7"/>
    <w:rsid w:val="00C1213E"/>
    <w:rsid w:val="00C14860"/>
    <w:rsid w:val="00C35136"/>
    <w:rsid w:val="00C60169"/>
    <w:rsid w:val="00C609FE"/>
    <w:rsid w:val="00C62D70"/>
    <w:rsid w:val="00C72A60"/>
    <w:rsid w:val="00C844C2"/>
    <w:rsid w:val="00C952EB"/>
    <w:rsid w:val="00C97969"/>
    <w:rsid w:val="00CE3C9B"/>
    <w:rsid w:val="00D05277"/>
    <w:rsid w:val="00D059F5"/>
    <w:rsid w:val="00D17DE4"/>
    <w:rsid w:val="00D20A38"/>
    <w:rsid w:val="00D47FE2"/>
    <w:rsid w:val="00D60D81"/>
    <w:rsid w:val="00D86038"/>
    <w:rsid w:val="00D90B40"/>
    <w:rsid w:val="00DC2B54"/>
    <w:rsid w:val="00DE1639"/>
    <w:rsid w:val="00E11CC4"/>
    <w:rsid w:val="00E14996"/>
    <w:rsid w:val="00E15FF4"/>
    <w:rsid w:val="00E1693B"/>
    <w:rsid w:val="00E463EF"/>
    <w:rsid w:val="00E51F8A"/>
    <w:rsid w:val="00E52BBB"/>
    <w:rsid w:val="00E53C8F"/>
    <w:rsid w:val="00E61968"/>
    <w:rsid w:val="00E82816"/>
    <w:rsid w:val="00E84ED1"/>
    <w:rsid w:val="00E87FA9"/>
    <w:rsid w:val="00E93763"/>
    <w:rsid w:val="00EA1859"/>
    <w:rsid w:val="00EA74BA"/>
    <w:rsid w:val="00EB10C8"/>
    <w:rsid w:val="00F07EFF"/>
    <w:rsid w:val="00F13A60"/>
    <w:rsid w:val="00F222BE"/>
    <w:rsid w:val="00F331C6"/>
    <w:rsid w:val="00F40810"/>
    <w:rsid w:val="00F40E75"/>
    <w:rsid w:val="00F54F2D"/>
    <w:rsid w:val="00F77673"/>
    <w:rsid w:val="00F82FDF"/>
    <w:rsid w:val="00F94B53"/>
    <w:rsid w:val="00F96AF8"/>
    <w:rsid w:val="00FD6F21"/>
    <w:rsid w:val="00FE19FF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C20C"/>
  <w15:chartTrackingRefBased/>
  <w15:docId w15:val="{8A6104E7-5F9F-9847-94E2-1A589C4A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8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2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6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2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6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A24"/>
    <w:pPr>
      <w:spacing w:before="100" w:beforeAutospacing="1" w:after="100" w:afterAutospacing="1" w:line="259" w:lineRule="auto"/>
    </w:pPr>
    <w:rPr>
      <w:sz w:val="22"/>
      <w:szCs w:val="22"/>
      <w:lang w:eastAsia="en-GB"/>
    </w:rPr>
  </w:style>
  <w:style w:type="character" w:customStyle="1" w:styleId="apple-tab-span">
    <w:name w:val="apple-tab-span"/>
    <w:basedOn w:val="DefaultParagraphFont"/>
    <w:rsid w:val="00586A24"/>
  </w:style>
  <w:style w:type="paragraph" w:styleId="Footer">
    <w:name w:val="footer"/>
    <w:basedOn w:val="Normal"/>
    <w:link w:val="FooterChar"/>
    <w:uiPriority w:val="99"/>
    <w:unhideWhenUsed/>
    <w:rsid w:val="005039F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039F7"/>
  </w:style>
  <w:style w:type="character" w:styleId="PageNumber">
    <w:name w:val="page number"/>
    <w:basedOn w:val="DefaultParagraphFont"/>
    <w:uiPriority w:val="99"/>
    <w:semiHidden/>
    <w:unhideWhenUsed/>
    <w:rsid w:val="005039F7"/>
  </w:style>
  <w:style w:type="paragraph" w:styleId="Revision">
    <w:name w:val="Revision"/>
    <w:hidden/>
    <w:uiPriority w:val="99"/>
    <w:semiHidden/>
    <w:rsid w:val="00095D57"/>
  </w:style>
  <w:style w:type="character" w:styleId="CommentReference">
    <w:name w:val="annotation reference"/>
    <w:basedOn w:val="DefaultParagraphFont"/>
    <w:uiPriority w:val="99"/>
    <w:semiHidden/>
    <w:unhideWhenUsed/>
    <w:rsid w:val="00095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D57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D5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00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3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31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242">
          <w:marLeft w:val="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130">
          <w:marLeft w:val="5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11">
          <w:marLeft w:val="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961">
          <w:marLeft w:val="5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217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Mirzaie, Mehdi</dc:creator>
  <cp:keywords/>
  <dc:description/>
  <cp:lastModifiedBy>Mirzaie, Mehdi</cp:lastModifiedBy>
  <cp:revision>70</cp:revision>
  <dcterms:created xsi:type="dcterms:W3CDTF">2024-05-29T14:57:00Z</dcterms:created>
  <dcterms:modified xsi:type="dcterms:W3CDTF">2024-08-23T11:41:00Z</dcterms:modified>
</cp:coreProperties>
</file>